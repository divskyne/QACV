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B8" w:rsidRDefault="0000658D" w:rsidP="00E279B8">
      <w:pPr>
        <w:pStyle w:val="Subtitle"/>
      </w:pPr>
      <w:sdt>
        <w:sdtPr>
          <w:alias w:val="Version:"/>
          <w:tag w:val="Version:"/>
          <w:id w:val="-907991857"/>
          <w:placeholder>
            <w:docPart w:val="6C6474B20BF74C5FA1FCB9302261002A"/>
          </w:placeholder>
          <w:temporary/>
          <w:showingPlcHdr/>
          <w15:appearance w15:val="hidden"/>
        </w:sdtPr>
        <w:sdtEndPr/>
        <w:sdtContent>
          <w:r w:rsidR="00B87079">
            <w:t>Version</w:t>
          </w:r>
        </w:sdtContent>
      </w:sdt>
      <w:r w:rsidR="00E279B8">
        <w:t xml:space="preserve"> </w:t>
      </w:r>
      <w:r w:rsidR="007A23FD">
        <w:t>1.0</w:t>
      </w:r>
    </w:p>
    <w:p w:rsidR="00E279B8" w:rsidRDefault="007A23FD" w:rsidP="00E279B8">
      <w:pPr>
        <w:pStyle w:val="Subtitle"/>
      </w:pPr>
      <w:r>
        <w:t>15/10/2018</w:t>
      </w:r>
    </w:p>
    <w:p w:rsidR="00E279B8" w:rsidRDefault="00E279B8" w:rsidP="002B21AE">
      <w:pPr>
        <w:pStyle w:val="Logo"/>
        <w:tabs>
          <w:tab w:val="left" w:pos="6282"/>
        </w:tabs>
      </w:pPr>
      <w:r>
        <w:rPr>
          <w:lang w:val="en-GB" w:eastAsia="en-GB"/>
        </w:rPr>
        <w:drawing>
          <wp:inline distT="0" distB="0" distL="0" distR="0" wp14:anchorId="46C2D08D" wp14:editId="22A8AFA7">
            <wp:extent cx="2647950" cy="1447800"/>
            <wp:effectExtent l="0" t="0" r="0" b="0"/>
            <wp:docPr id="8" name="Picture 8" descr="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B8" w:rsidRDefault="0000658D" w:rsidP="00E279B8">
      <w:pPr>
        <w:pStyle w:val="Subtitle"/>
      </w:pPr>
      <w:sdt>
        <w:sdtPr>
          <w:alias w:val="Presented by:"/>
          <w:tag w:val="Presented by:"/>
          <w:id w:val="2116784469"/>
          <w:placeholder>
            <w:docPart w:val="896C1C45EFAC456DAB04F5105B87F4FB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40722A151CFC4644A8B9B09E8C1912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7A23FD">
            <w:t>Lucy Hamilton &amp; Melvin Kamau</w:t>
          </w:r>
        </w:sdtContent>
      </w:sdt>
    </w:p>
    <w:p w:rsidR="00E279B8" w:rsidRDefault="0000658D" w:rsidP="00E279B8">
      <w:pPr>
        <w:pStyle w:val="Contactinfo"/>
      </w:pPr>
      <w:sdt>
        <w:sdtPr>
          <w:alias w:val="Enter company name:"/>
          <w:tag w:val=""/>
          <w:id w:val="442581965"/>
          <w:placeholder>
            <w:docPart w:val="FA37FB508CA94FDC8AA3DC74BCCCF87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7A23FD">
            <w:t>QA Consulting</w:t>
          </w:r>
        </w:sdtContent>
      </w:sdt>
    </w:p>
    <w:p w:rsidR="00E279B8" w:rsidRDefault="0000658D" w:rsidP="00714CE5">
      <w:pPr>
        <w:pStyle w:val="Contactinfo"/>
      </w:pPr>
      <w:sdt>
        <w:sdtPr>
          <w:alias w:val="Enter company address:"/>
          <w:tag w:val="Enter company address:"/>
          <w:id w:val="1489432431"/>
          <w:placeholder>
            <w:docPart w:val="7C706CA7D1D5425DB3A0DB7558033401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7A23FD">
            <w:t xml:space="preserve">CV MAnagement system </w:t>
          </w:r>
        </w:sdtContent>
      </w:sdt>
    </w:p>
    <w:p w:rsidR="00907CBB" w:rsidRDefault="00907CBB" w:rsidP="00E279B8">
      <w:pPr>
        <w:rPr>
          <w:noProof/>
        </w:rPr>
      </w:pPr>
    </w:p>
    <w:p w:rsidR="000D780C" w:rsidRDefault="000D780C" w:rsidP="008439BC">
      <w:pPr>
        <w:pStyle w:val="Heading1"/>
      </w:pPr>
      <w:r>
        <w:lastRenderedPageBreak/>
        <w:t>Team Structure</w:t>
      </w:r>
    </w:p>
    <w:p w:rsidR="000D780C" w:rsidRDefault="000D780C" w:rsidP="000D780C">
      <w:pPr>
        <w:pStyle w:val="Heading2"/>
      </w:pPr>
      <w:r>
        <w:t>Team Roles</w:t>
      </w:r>
    </w:p>
    <w:p w:rsidR="000D780C" w:rsidRDefault="000D780C" w:rsidP="000D780C">
      <w:r>
        <w:t>Lucy Hamilton</w:t>
      </w:r>
      <w:r>
        <w:t xml:space="preserve"> (Project Leader)</w:t>
      </w:r>
      <w:r>
        <w:t>: Tester</w:t>
      </w:r>
    </w:p>
    <w:p w:rsidR="000D780C" w:rsidRDefault="000D780C" w:rsidP="000D780C">
      <w:r>
        <w:t xml:space="preserve">Melvin </w:t>
      </w:r>
      <w:proofErr w:type="spellStart"/>
      <w:r>
        <w:t>Kamau</w:t>
      </w:r>
      <w:proofErr w:type="spellEnd"/>
      <w:r>
        <w:t xml:space="preserve"> (Scrum Master)</w:t>
      </w:r>
      <w:r>
        <w:t>: Tester</w:t>
      </w:r>
    </w:p>
    <w:p w:rsidR="000D780C" w:rsidRDefault="000D780C" w:rsidP="000D780C">
      <w:r>
        <w:t>Manish: Backend (MongoDB)</w:t>
      </w:r>
    </w:p>
    <w:p w:rsidR="000D780C" w:rsidRDefault="000D780C" w:rsidP="000D780C">
      <w:r>
        <w:t xml:space="preserve">Divine: </w:t>
      </w:r>
    </w:p>
    <w:p w:rsidR="000D780C" w:rsidRDefault="000D780C" w:rsidP="000D780C">
      <w:r>
        <w:t xml:space="preserve">Jordan: </w:t>
      </w:r>
    </w:p>
    <w:p w:rsidR="000D780C" w:rsidRDefault="000D780C" w:rsidP="000D780C">
      <w:r>
        <w:t>Emile:</w:t>
      </w:r>
      <w:r>
        <w:t xml:space="preserve"> </w:t>
      </w:r>
    </w:p>
    <w:p w:rsidR="009C3FC2" w:rsidRDefault="009C3FC2" w:rsidP="000D780C">
      <w:r>
        <w:t xml:space="preserve">Karun (Scribe): </w:t>
      </w:r>
    </w:p>
    <w:p w:rsidR="000D780C" w:rsidRDefault="009C3FC2" w:rsidP="009C3FC2">
      <w:pPr>
        <w:pStyle w:val="Heading2"/>
      </w:pPr>
      <w:r>
        <w:t>Team objectives:</w:t>
      </w:r>
    </w:p>
    <w:p w:rsidR="009C3FC2" w:rsidRDefault="009C3FC2" w:rsidP="009C3FC2">
      <w:pPr>
        <w:pStyle w:val="Heading3"/>
      </w:pPr>
      <w:r>
        <w:t>User Stories</w:t>
      </w:r>
    </w:p>
    <w:p w:rsidR="009C3FC2" w:rsidRDefault="009C3FC2" w:rsidP="009C3FC2">
      <w:r>
        <w:t xml:space="preserve">The 5 user stories that have been given by our product owner are: </w:t>
      </w:r>
    </w:p>
    <w:p w:rsidR="009C3FC2" w:rsidRDefault="009C3FC2" w:rsidP="009C3FC2">
      <w:pPr>
        <w:pStyle w:val="ListBullet"/>
      </w:pPr>
      <w:r>
        <w:t>As a trainee, I want to upload my CV so that it can be sent out by the sales department.</w:t>
      </w:r>
    </w:p>
    <w:p w:rsidR="009C3FC2" w:rsidRDefault="009C3FC2" w:rsidP="009C3FC2">
      <w:pPr>
        <w:pStyle w:val="ListBullet"/>
      </w:pPr>
      <w:r>
        <w:t xml:space="preserve">As a trainer, I want to find a particular trainee’s CV so that I can monitor their progress. </w:t>
      </w:r>
    </w:p>
    <w:p w:rsidR="009C3FC2" w:rsidRDefault="009C3FC2" w:rsidP="009C3FC2">
      <w:pPr>
        <w:pStyle w:val="ListBullet"/>
      </w:pPr>
      <w:r>
        <w:t xml:space="preserve"> As a user, I want to log in to the CV management System so that I can update and maintain my account. </w:t>
      </w:r>
    </w:p>
    <w:p w:rsidR="009C3FC2" w:rsidRDefault="009C3FC2" w:rsidP="009C3FC2">
      <w:pPr>
        <w:pStyle w:val="ListBullet"/>
      </w:pPr>
      <w:r>
        <w:t xml:space="preserve"> As a Training manager, I want access to all CVs so that I can keep an eye on all of the trainees, past and present. </w:t>
      </w:r>
    </w:p>
    <w:p w:rsidR="009C3FC2" w:rsidRDefault="009C3FC2" w:rsidP="009C3FC2">
      <w:pPr>
        <w:pStyle w:val="ListBullet"/>
      </w:pPr>
      <w:r>
        <w:t>As a member of the soft skills team, I want to “flag” any CV that I see as inappropriate, so that it can be reviewed by the training manager.</w:t>
      </w:r>
    </w:p>
    <w:p w:rsidR="009C3FC2" w:rsidRPr="009C3FC2" w:rsidRDefault="009C3FC2" w:rsidP="009C3FC2">
      <w:pPr>
        <w:pStyle w:val="Heading2"/>
      </w:pPr>
    </w:p>
    <w:p w:rsidR="008439BC" w:rsidRDefault="0000658D" w:rsidP="008439BC">
      <w:pPr>
        <w:pStyle w:val="Heading1"/>
      </w:pPr>
      <w:sdt>
        <w:sdtPr>
          <w:alias w:val="Enter title:"/>
          <w:tag w:val=""/>
          <w:id w:val="1901021919"/>
          <w:placeholder>
            <w:docPart w:val="01989889460A4291B061CA49A6060F7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7A23FD">
            <w:t>Test Plan: CV management systems</w:t>
          </w:r>
        </w:sdtContent>
      </w:sdt>
    </w:p>
    <w:p w:rsidR="008439BC" w:rsidRDefault="000D780C" w:rsidP="008439BC">
      <w:pPr>
        <w:pStyle w:val="Heading3"/>
      </w:pPr>
      <w:r>
        <w:t>Testing Goals</w:t>
      </w:r>
    </w:p>
    <w:p w:rsidR="008439BC" w:rsidRDefault="008439BC" w:rsidP="008439BC">
      <w:pPr>
        <w:pStyle w:val="ListBullet"/>
      </w:pPr>
      <w:r>
        <w:t>Achieve 80% Statement Coverage</w:t>
      </w:r>
    </w:p>
    <w:p w:rsidR="00FD03C2" w:rsidRDefault="00FD03C2" w:rsidP="00FD03C2">
      <w:pPr>
        <w:pStyle w:val="Heading2"/>
      </w:pPr>
      <w:r>
        <w:t>USer REquirements</w:t>
      </w:r>
    </w:p>
    <w:p w:rsidR="00DC6D11" w:rsidRPr="00D85FC1" w:rsidRDefault="00DC6D11" w:rsidP="00DC6D11">
      <w:pPr>
        <w:pStyle w:val="Heading3"/>
      </w:pPr>
      <w:r>
        <w:t>Ammended User Stories (&amp; ADditional)</w:t>
      </w:r>
    </w:p>
    <w:p w:rsidR="00FD03C2" w:rsidRDefault="00FD03C2" w:rsidP="00FD03C2">
      <w:pPr>
        <w:pStyle w:val="Heading3"/>
      </w:pPr>
      <w:r>
        <w:t>Specific Role</w:t>
      </w:r>
      <w:r>
        <w:t xml:space="preserve"> REquirements</w:t>
      </w:r>
    </w:p>
    <w:p w:rsidR="00DD0626" w:rsidRDefault="00DD0626" w:rsidP="00DD0626">
      <w:r>
        <w:t xml:space="preserve">Brainstorm of all the requirements each user should be able to have. </w:t>
      </w:r>
    </w:p>
    <w:p w:rsidR="00DD0626" w:rsidRPr="00DD0626" w:rsidRDefault="00DD0626" w:rsidP="00DD0626"/>
    <w:tbl>
      <w:tblPr>
        <w:tblStyle w:val="GridTable1Light-Accent2"/>
        <w:tblW w:w="4376" w:type="pct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675"/>
        <w:gridCol w:w="614"/>
        <w:gridCol w:w="3773"/>
        <w:gridCol w:w="992"/>
        <w:gridCol w:w="1138"/>
      </w:tblGrid>
      <w:tr w:rsidR="00784015" w:rsidTr="00784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top w:val="nil"/>
              <w:left w:val="nil"/>
            </w:tcBorders>
            <w:vAlign w:val="bottom"/>
          </w:tcPr>
          <w:p w:rsidR="00784015" w:rsidRDefault="00784015" w:rsidP="00DC6D11">
            <w:pPr>
              <w:pStyle w:val="Tabletext"/>
            </w:pPr>
            <w:r>
              <w:t>Role</w:t>
            </w:r>
          </w:p>
        </w:tc>
        <w:tc>
          <w:tcPr>
            <w:tcW w:w="614" w:type="dxa"/>
            <w:tcBorders>
              <w:top w:val="nil"/>
            </w:tcBorders>
          </w:tcPr>
          <w:p w:rsidR="00784015" w:rsidRDefault="00784015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  <w:p w:rsidR="00784015" w:rsidRDefault="00784015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773" w:type="dxa"/>
            <w:tcBorders>
              <w:top w:val="nil"/>
            </w:tcBorders>
            <w:vAlign w:val="bottom"/>
          </w:tcPr>
          <w:p w:rsidR="00784015" w:rsidRDefault="00784015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992" w:type="dxa"/>
            <w:tcBorders>
              <w:top w:val="nil"/>
              <w:right w:val="nil"/>
            </w:tcBorders>
            <w:vAlign w:val="bottom"/>
          </w:tcPr>
          <w:p w:rsidR="00784015" w:rsidRDefault="00784015" w:rsidP="00DC6D1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(1(high)-4(low))</w:t>
            </w:r>
          </w:p>
        </w:tc>
        <w:tc>
          <w:tcPr>
            <w:tcW w:w="1138" w:type="dxa"/>
            <w:tcBorders>
              <w:top w:val="nil"/>
              <w:right w:val="nil"/>
            </w:tcBorders>
          </w:tcPr>
          <w:p w:rsidR="00784015" w:rsidRDefault="00784015" w:rsidP="00DC6D1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Pre-Requisite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Any User (A)</w:t>
            </w:r>
          </w:p>
        </w:tc>
        <w:tc>
          <w:tcPr>
            <w:tcW w:w="614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3773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using ID(Email) (Form Validation)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 w:val="restart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lastRenderedPageBreak/>
              <w:t>Trainee (E)</w:t>
            </w:r>
          </w:p>
        </w:tc>
        <w:tc>
          <w:tcPr>
            <w:tcW w:w="614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3773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only their own CV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3773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(Optional) Access 3 CV’s of their own 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3773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Upload CV 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3773" w:type="dxa"/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(Optional) Upload 3 CV’s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DC72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3773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and Maintain CV 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3773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CV 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</w:p>
        </w:tc>
        <w:tc>
          <w:tcPr>
            <w:tcW w:w="614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3773" w:type="dxa"/>
          </w:tcPr>
          <w:p w:rsidR="00784015" w:rsidRDefault="00FA722B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Log In and Access the correct Trainee page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FA722B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Trainer</w:t>
            </w:r>
            <w:r w:rsidR="00DD0626">
              <w:t xml:space="preserve"> (T)</w:t>
            </w:r>
          </w:p>
        </w:tc>
        <w:tc>
          <w:tcPr>
            <w:tcW w:w="614" w:type="dxa"/>
          </w:tcPr>
          <w:p w:rsidR="00784015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3773" w:type="dxa"/>
          </w:tcPr>
          <w:p w:rsidR="00784015" w:rsidRDefault="00784015" w:rsidP="0078401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ALL CV’s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78401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26" w:rsidTr="0078401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DD0626" w:rsidRDefault="00DD0626" w:rsidP="00DC6D11">
            <w:pPr>
              <w:pStyle w:val="Tabletext"/>
            </w:pPr>
          </w:p>
        </w:tc>
        <w:tc>
          <w:tcPr>
            <w:tcW w:w="614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3773" w:type="dxa"/>
          </w:tcPr>
          <w:p w:rsidR="00DD0626" w:rsidRDefault="00DD0626" w:rsidP="00DD062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box to retrieve CV </w:t>
            </w:r>
          </w:p>
        </w:tc>
        <w:tc>
          <w:tcPr>
            <w:tcW w:w="992" w:type="dxa"/>
            <w:tcBorders>
              <w:right w:val="nil"/>
            </w:tcBorders>
          </w:tcPr>
          <w:p w:rsidR="00DD0626" w:rsidRDefault="00DD0626" w:rsidP="0078401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8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Manager Trainer</w:t>
            </w:r>
            <w:r w:rsidR="00DD0626">
              <w:t xml:space="preserve"> (M)</w:t>
            </w:r>
          </w:p>
        </w:tc>
        <w:tc>
          <w:tcPr>
            <w:tcW w:w="614" w:type="dxa"/>
          </w:tcPr>
          <w:p w:rsidR="00784015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M1</w:t>
            </w:r>
          </w:p>
        </w:tc>
        <w:tc>
          <w:tcPr>
            <w:tcW w:w="3773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ALL CV’s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26" w:rsidTr="00784015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DD0626" w:rsidRDefault="00DD0626" w:rsidP="00DC6D11">
            <w:pPr>
              <w:pStyle w:val="Tabletext"/>
            </w:pPr>
          </w:p>
        </w:tc>
        <w:tc>
          <w:tcPr>
            <w:tcW w:w="614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M2</w:t>
            </w:r>
          </w:p>
        </w:tc>
        <w:tc>
          <w:tcPr>
            <w:tcW w:w="3773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alter status of CV (flagged, approved, unapproved)</w:t>
            </w:r>
          </w:p>
        </w:tc>
        <w:tc>
          <w:tcPr>
            <w:tcW w:w="992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8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Soft Skills Team</w:t>
            </w:r>
            <w:r w:rsidR="00DD0626">
              <w:t xml:space="preserve"> (K)</w:t>
            </w:r>
          </w:p>
        </w:tc>
        <w:tc>
          <w:tcPr>
            <w:tcW w:w="614" w:type="dxa"/>
          </w:tcPr>
          <w:p w:rsidR="00784015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K1</w:t>
            </w:r>
          </w:p>
        </w:tc>
        <w:tc>
          <w:tcPr>
            <w:tcW w:w="3773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ALL CV’s</w:t>
            </w:r>
            <w:r>
              <w:t xml:space="preserve"> (Read Only)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26" w:rsidTr="0078401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DD0626" w:rsidRDefault="00DD0626" w:rsidP="00DC6D11">
            <w:pPr>
              <w:pStyle w:val="Tabletext"/>
            </w:pPr>
          </w:p>
        </w:tc>
        <w:tc>
          <w:tcPr>
            <w:tcW w:w="614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K2</w:t>
            </w:r>
          </w:p>
        </w:tc>
        <w:tc>
          <w:tcPr>
            <w:tcW w:w="3773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alter status of CV (flagged, approved, unapproved)</w:t>
            </w:r>
          </w:p>
        </w:tc>
        <w:tc>
          <w:tcPr>
            <w:tcW w:w="992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8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5" w:rsidTr="00784015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784015" w:rsidRDefault="00784015" w:rsidP="00DC6D11">
            <w:pPr>
              <w:pStyle w:val="Tabletext"/>
            </w:pPr>
            <w:r>
              <w:t>Sales Department</w:t>
            </w:r>
            <w:r w:rsidR="00DD0626">
              <w:t xml:space="preserve"> (S)</w:t>
            </w:r>
          </w:p>
        </w:tc>
        <w:tc>
          <w:tcPr>
            <w:tcW w:w="614" w:type="dxa"/>
          </w:tcPr>
          <w:p w:rsidR="00784015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3773" w:type="dxa"/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D0626">
              <w:t>ccess only approved</w:t>
            </w:r>
            <w:r>
              <w:t xml:space="preserve"> CV’s</w:t>
            </w:r>
            <w:r>
              <w:t xml:space="preserve"> (Read Only)</w:t>
            </w:r>
          </w:p>
        </w:tc>
        <w:tc>
          <w:tcPr>
            <w:tcW w:w="992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8" w:type="dxa"/>
            <w:tcBorders>
              <w:right w:val="nil"/>
            </w:tcBorders>
          </w:tcPr>
          <w:p w:rsidR="00784015" w:rsidRDefault="00784015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26" w:rsidTr="00784015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left w:val="nil"/>
            </w:tcBorders>
          </w:tcPr>
          <w:p w:rsidR="00DD0626" w:rsidRDefault="00DD0626" w:rsidP="00DC6D11">
            <w:pPr>
              <w:pStyle w:val="Tabletext"/>
            </w:pPr>
          </w:p>
        </w:tc>
        <w:tc>
          <w:tcPr>
            <w:tcW w:w="614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3773" w:type="dxa"/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off CV’s </w:t>
            </w:r>
          </w:p>
        </w:tc>
        <w:tc>
          <w:tcPr>
            <w:tcW w:w="992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8" w:type="dxa"/>
            <w:tcBorders>
              <w:right w:val="nil"/>
            </w:tcBorders>
          </w:tcPr>
          <w:p w:rsidR="00DD0626" w:rsidRDefault="00DD0626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5FC1" w:rsidRDefault="00D85FC1" w:rsidP="00D85FC1"/>
    <w:p w:rsidR="00907CBB" w:rsidRDefault="00F3303E" w:rsidP="00D85FC1">
      <w:pPr>
        <w:pStyle w:val="Heading1"/>
      </w:pPr>
      <w:r>
        <w:t>Tests &amp; Tools</w:t>
      </w:r>
    </w:p>
    <w:p w:rsidR="00907CBB" w:rsidRDefault="00D85FC1" w:rsidP="000D780C">
      <w:r>
        <w:t xml:space="preserve">Identifying all the </w:t>
      </w:r>
      <w:r w:rsidR="001D6D4D">
        <w:t xml:space="preserve">specific </w:t>
      </w:r>
      <w:r>
        <w:t>different tests and requirements that are needed.</w:t>
      </w:r>
    </w:p>
    <w:p w:rsidR="008D5212" w:rsidRDefault="008D5212" w:rsidP="008D5212">
      <w:pPr>
        <w:pStyle w:val="Heading2"/>
      </w:pPr>
      <w:r>
        <w:t>CRUD commands</w:t>
      </w:r>
    </w:p>
    <w:p w:rsidR="008D5212" w:rsidRDefault="008D5212" w:rsidP="008D5212">
      <w:pPr>
        <w:pStyle w:val="Heading3"/>
      </w:pPr>
      <w:r>
        <w:t>Backend (Mongo DB to Spring)</w:t>
      </w:r>
    </w:p>
    <w:p w:rsidR="00C1659C" w:rsidRPr="00C1659C" w:rsidRDefault="00C1659C" w:rsidP="00C1659C">
      <w:r>
        <w:t>Test ID’s (E3, E5, E6, T2)</w:t>
      </w:r>
    </w:p>
    <w:p w:rsidR="008D5212" w:rsidRDefault="0089517F" w:rsidP="0089517F">
      <w:pPr>
        <w:pStyle w:val="Heading3"/>
      </w:pPr>
      <w:r>
        <w:lastRenderedPageBreak/>
        <w:t>Component</w:t>
      </w:r>
      <w:r w:rsidR="00C1659C">
        <w:t xml:space="preserve"> TEsting</w:t>
      </w:r>
    </w:p>
    <w:tbl>
      <w:tblPr>
        <w:tblStyle w:val="GridTable1Light-Accent2"/>
        <w:tblW w:w="3928" w:type="pct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701"/>
        <w:gridCol w:w="3638"/>
        <w:gridCol w:w="2010"/>
      </w:tblGrid>
      <w:tr w:rsidR="00F613F3" w:rsidTr="00F6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</w:tcBorders>
            <w:vAlign w:val="bottom"/>
          </w:tcPr>
          <w:p w:rsidR="00F613F3" w:rsidRDefault="00F613F3" w:rsidP="003A4F81">
            <w:pPr>
              <w:pStyle w:val="Tabletext"/>
            </w:pPr>
            <w:r>
              <w:t>Command</w:t>
            </w:r>
          </w:p>
        </w:tc>
        <w:tc>
          <w:tcPr>
            <w:tcW w:w="3638" w:type="dxa"/>
            <w:tcBorders>
              <w:top w:val="nil"/>
            </w:tcBorders>
            <w:vAlign w:val="bottom"/>
          </w:tcPr>
          <w:p w:rsidR="00F613F3" w:rsidRDefault="00F613F3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10" w:type="dxa"/>
            <w:tcBorders>
              <w:top w:val="nil"/>
            </w:tcBorders>
            <w:vAlign w:val="bottom"/>
          </w:tcPr>
          <w:p w:rsidR="00F613F3" w:rsidRDefault="00F613F3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F613F3" w:rsidTr="00F6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il"/>
            </w:tcBorders>
          </w:tcPr>
          <w:p w:rsidR="00F613F3" w:rsidRDefault="00F613F3" w:rsidP="00827FA2">
            <w:pPr>
              <w:pStyle w:val="Tabletext"/>
            </w:pPr>
            <w:proofErr w:type="spellStart"/>
            <w:r>
              <w:t>retrieveByID</w:t>
            </w:r>
            <w:proofErr w:type="spellEnd"/>
            <w:r>
              <w:t xml:space="preserve"> </w:t>
            </w:r>
          </w:p>
        </w:tc>
        <w:tc>
          <w:tcPr>
            <w:tcW w:w="3638" w:type="dxa"/>
          </w:tcPr>
          <w:p w:rsidR="00F613F3" w:rsidRDefault="00F613F3" w:rsidP="00402B3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the particular CV via ID </w:t>
            </w:r>
          </w:p>
        </w:tc>
        <w:tc>
          <w:tcPr>
            <w:tcW w:w="2010" w:type="dxa"/>
          </w:tcPr>
          <w:p w:rsidR="00F613F3" w:rsidRDefault="00F613F3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613F3" w:rsidTr="00F6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il"/>
            </w:tcBorders>
          </w:tcPr>
          <w:p w:rsidR="00F613F3" w:rsidRDefault="00F613F3" w:rsidP="00827FA2">
            <w:pPr>
              <w:pStyle w:val="Tabletext"/>
            </w:pPr>
            <w:proofErr w:type="spellStart"/>
            <w:r>
              <w:t>RetrieveByEmail</w:t>
            </w:r>
            <w:proofErr w:type="spellEnd"/>
          </w:p>
        </w:tc>
        <w:tc>
          <w:tcPr>
            <w:tcW w:w="3638" w:type="dxa"/>
          </w:tcPr>
          <w:p w:rsidR="00F613F3" w:rsidRDefault="00F613F3" w:rsidP="00402B3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:rsidR="00F613F3" w:rsidRDefault="00F613F3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613F3" w:rsidTr="00F6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il"/>
            </w:tcBorders>
          </w:tcPr>
          <w:p w:rsidR="00F613F3" w:rsidRDefault="00F613F3" w:rsidP="003A4F81">
            <w:pPr>
              <w:pStyle w:val="Tabletext"/>
            </w:pPr>
            <w:proofErr w:type="spellStart"/>
            <w:r>
              <w:t>RetrieveByName</w:t>
            </w:r>
            <w:proofErr w:type="spellEnd"/>
          </w:p>
        </w:tc>
        <w:tc>
          <w:tcPr>
            <w:tcW w:w="3638" w:type="dxa"/>
          </w:tcPr>
          <w:p w:rsidR="00F613F3" w:rsidRDefault="00F613F3" w:rsidP="000677D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:rsidR="00F613F3" w:rsidRDefault="00F613F3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0677DC" w:rsidRPr="000677DC" w:rsidRDefault="00DC5C87" w:rsidP="000677DC">
      <w:r>
        <w:t xml:space="preserve">Include all the different retrieve by WHAT for the different fields. </w:t>
      </w:r>
      <w:bookmarkStart w:id="0" w:name="_GoBack"/>
      <w:bookmarkEnd w:id="0"/>
    </w:p>
    <w:p w:rsidR="0089517F" w:rsidRDefault="0089517F" w:rsidP="0089517F">
      <w:pPr>
        <w:pStyle w:val="Heading3"/>
      </w:pPr>
      <w:r>
        <w:t>Integration</w:t>
      </w:r>
      <w:r w:rsidR="00C1659C">
        <w:t xml:space="preserve"> TEsting</w:t>
      </w:r>
    </w:p>
    <w:tbl>
      <w:tblPr>
        <w:tblStyle w:val="GridTable1Light-Accent2"/>
        <w:tblW w:w="4311" w:type="pct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552"/>
        <w:gridCol w:w="3044"/>
        <w:gridCol w:w="1724"/>
        <w:gridCol w:w="1750"/>
      </w:tblGrid>
      <w:tr w:rsidR="000677DC" w:rsidTr="00067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nil"/>
              <w:left w:val="nil"/>
            </w:tcBorders>
            <w:vAlign w:val="bottom"/>
          </w:tcPr>
          <w:p w:rsidR="000677DC" w:rsidRDefault="000677DC" w:rsidP="003A4F81">
            <w:pPr>
              <w:pStyle w:val="Tabletext"/>
            </w:pPr>
            <w:r>
              <w:t>Command</w:t>
            </w:r>
          </w:p>
        </w:tc>
        <w:tc>
          <w:tcPr>
            <w:tcW w:w="3044" w:type="dxa"/>
            <w:tcBorders>
              <w:top w:val="nil"/>
            </w:tcBorders>
            <w:vAlign w:val="bottom"/>
          </w:tcPr>
          <w:p w:rsidR="000677DC" w:rsidRDefault="000677DC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24" w:type="dxa"/>
            <w:tcBorders>
              <w:top w:val="nil"/>
            </w:tcBorders>
            <w:vAlign w:val="bottom"/>
          </w:tcPr>
          <w:p w:rsidR="000677DC" w:rsidRDefault="000677DC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750" w:type="dxa"/>
            <w:tcBorders>
              <w:top w:val="nil"/>
              <w:right w:val="nil"/>
            </w:tcBorders>
            <w:vAlign w:val="bottom"/>
          </w:tcPr>
          <w:p w:rsidR="000677DC" w:rsidRDefault="000677DC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</w:t>
            </w:r>
            <w:proofErr w:type="spellStart"/>
            <w:r>
              <w:t>Requiste</w:t>
            </w:r>
            <w:proofErr w:type="spellEnd"/>
          </w:p>
        </w:tc>
      </w:tr>
      <w:tr w:rsidR="000677DC" w:rsidTr="0006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left w:val="nil"/>
            </w:tcBorders>
          </w:tcPr>
          <w:p w:rsidR="000677DC" w:rsidRDefault="000677DC" w:rsidP="003A4F81">
            <w:pPr>
              <w:pStyle w:val="Tabletext"/>
            </w:pPr>
            <w:r>
              <w:t>Create</w:t>
            </w:r>
          </w:p>
        </w:tc>
        <w:tc>
          <w:tcPr>
            <w:tcW w:w="3044" w:type="dxa"/>
          </w:tcPr>
          <w:p w:rsidR="000677DC" w:rsidRDefault="000677D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details to the </w:t>
            </w:r>
            <w:proofErr w:type="spellStart"/>
            <w:r>
              <w:t>mongoDB</w:t>
            </w:r>
            <w:proofErr w:type="spellEnd"/>
          </w:p>
        </w:tc>
        <w:tc>
          <w:tcPr>
            <w:tcW w:w="1724" w:type="dxa"/>
          </w:tcPr>
          <w:p w:rsidR="000677DC" w:rsidRDefault="000677D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50" w:type="dxa"/>
            <w:tcBorders>
              <w:right w:val="nil"/>
            </w:tcBorders>
          </w:tcPr>
          <w:p w:rsidR="000677DC" w:rsidRDefault="000677D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7DC" w:rsidTr="0006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left w:val="nil"/>
            </w:tcBorders>
          </w:tcPr>
          <w:p w:rsidR="000677DC" w:rsidRDefault="000677DC" w:rsidP="003A4F81">
            <w:pPr>
              <w:pStyle w:val="Tabletext"/>
            </w:pPr>
            <w:r>
              <w:t>Read</w:t>
            </w:r>
          </w:p>
        </w:tc>
        <w:tc>
          <w:tcPr>
            <w:tcW w:w="3044" w:type="dxa"/>
          </w:tcPr>
          <w:p w:rsidR="000677DC" w:rsidRDefault="000677DC" w:rsidP="000677D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CV’s</w:t>
            </w:r>
          </w:p>
        </w:tc>
        <w:tc>
          <w:tcPr>
            <w:tcW w:w="1724" w:type="dxa"/>
          </w:tcPr>
          <w:p w:rsidR="000677DC" w:rsidRDefault="000677D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50" w:type="dxa"/>
            <w:tcBorders>
              <w:right w:val="nil"/>
            </w:tcBorders>
          </w:tcPr>
          <w:p w:rsidR="000677DC" w:rsidRDefault="000677D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0677DC" w:rsidTr="0006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left w:val="nil"/>
            </w:tcBorders>
          </w:tcPr>
          <w:p w:rsidR="000677DC" w:rsidRDefault="000677DC" w:rsidP="003A4F81">
            <w:pPr>
              <w:pStyle w:val="Tabletext"/>
            </w:pPr>
            <w:r>
              <w:t>Update</w:t>
            </w:r>
          </w:p>
        </w:tc>
        <w:tc>
          <w:tcPr>
            <w:tcW w:w="3044" w:type="dxa"/>
          </w:tcPr>
          <w:p w:rsidR="000677DC" w:rsidRDefault="000677D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 details to particular CV</w:t>
            </w:r>
          </w:p>
        </w:tc>
        <w:tc>
          <w:tcPr>
            <w:tcW w:w="1724" w:type="dxa"/>
          </w:tcPr>
          <w:p w:rsidR="000677DC" w:rsidRDefault="000677D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50" w:type="dxa"/>
            <w:tcBorders>
              <w:right w:val="nil"/>
            </w:tcBorders>
          </w:tcPr>
          <w:p w:rsidR="000677DC" w:rsidRDefault="000677DC" w:rsidP="000677D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0677DC" w:rsidTr="0006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left w:val="nil"/>
            </w:tcBorders>
          </w:tcPr>
          <w:p w:rsidR="000677DC" w:rsidRDefault="000677DC" w:rsidP="003A4F81">
            <w:pPr>
              <w:pStyle w:val="Tabletext"/>
            </w:pPr>
            <w:r>
              <w:t>Delete</w:t>
            </w:r>
          </w:p>
        </w:tc>
        <w:tc>
          <w:tcPr>
            <w:tcW w:w="3044" w:type="dxa"/>
          </w:tcPr>
          <w:p w:rsidR="000677DC" w:rsidRDefault="000677D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particular CV</w:t>
            </w:r>
          </w:p>
        </w:tc>
        <w:tc>
          <w:tcPr>
            <w:tcW w:w="1724" w:type="dxa"/>
          </w:tcPr>
          <w:p w:rsidR="000677DC" w:rsidRDefault="000677D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50" w:type="dxa"/>
            <w:tcBorders>
              <w:right w:val="nil"/>
            </w:tcBorders>
          </w:tcPr>
          <w:p w:rsidR="000677DC" w:rsidRDefault="000677DC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</w:tbl>
    <w:p w:rsidR="000677DC" w:rsidRPr="000677DC" w:rsidRDefault="000677DC" w:rsidP="000677DC"/>
    <w:p w:rsidR="00D85FC1" w:rsidRDefault="00D85FC1" w:rsidP="00D85FC1">
      <w:pPr>
        <w:pStyle w:val="Heading2"/>
      </w:pPr>
      <w:r>
        <w:t>Statement Coverage</w:t>
      </w:r>
    </w:p>
    <w:p w:rsidR="00D85FC1" w:rsidRDefault="00D85FC1" w:rsidP="00D85FC1">
      <w:pPr>
        <w:pStyle w:val="Heading3"/>
      </w:pPr>
      <w:r>
        <w:t>successful log in</w:t>
      </w:r>
    </w:p>
    <w:p w:rsidR="00D85FC1" w:rsidRPr="00D85FC1" w:rsidRDefault="00D85FC1" w:rsidP="00D85FC1">
      <w:r>
        <w:t xml:space="preserve">For each of the 5 different roles listed, it will need to be tested that once they have successfully logged in, that they only have access to the correct contents on the ‘CV management system’.  </w:t>
      </w:r>
    </w:p>
    <w:p w:rsidR="00D85FC1" w:rsidRDefault="00D85FC1" w:rsidP="00D85FC1">
      <w:pPr>
        <w:pStyle w:val="Heading3"/>
      </w:pPr>
      <w:r>
        <w:t>Exit Conditions</w:t>
      </w:r>
    </w:p>
    <w:p w:rsidR="00D85FC1" w:rsidRPr="00D85FC1" w:rsidRDefault="00D85FC1" w:rsidP="00D85FC1">
      <w:r>
        <w:t xml:space="preserve">Document the expected exit conditions. </w:t>
      </w:r>
    </w:p>
    <w:p w:rsidR="001D6D4D" w:rsidRDefault="001D6D4D" w:rsidP="001D6D4D">
      <w:pPr>
        <w:pStyle w:val="Heading2"/>
      </w:pPr>
      <w:r>
        <w:t>Test documents</w:t>
      </w:r>
    </w:p>
    <w:p w:rsidR="001D6D4D" w:rsidRDefault="001D6D4D" w:rsidP="001D6D4D">
      <w:r>
        <w:t xml:space="preserve">Use the test documentation table below to access each documentation from all the tests from ‘CV management system’ project, brief description, who was responsible and last updated (date). </w:t>
      </w:r>
    </w:p>
    <w:p w:rsidR="001D6D4D" w:rsidRDefault="001D6D4D" w:rsidP="001D6D4D">
      <w:pPr>
        <w:pStyle w:val="Heading3"/>
      </w:pPr>
      <w:r>
        <w:t>Test Documentation table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Project Communication Table to enter details "/>
      </w:tblPr>
      <w:tblGrid>
        <w:gridCol w:w="3329"/>
        <w:gridCol w:w="2010"/>
        <w:gridCol w:w="2010"/>
        <w:gridCol w:w="2011"/>
      </w:tblGrid>
      <w:tr w:rsidR="001D6D4D" w:rsidTr="003A4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tcBorders>
              <w:top w:val="nil"/>
              <w:left w:val="nil"/>
            </w:tcBorders>
            <w:vAlign w:val="bottom"/>
          </w:tcPr>
          <w:p w:rsidR="001D6D4D" w:rsidRDefault="001D6D4D" w:rsidP="003A4F81">
            <w:pPr>
              <w:pStyle w:val="Tabletext"/>
            </w:pPr>
            <w:sdt>
              <w:sdtPr>
                <w:alias w:val="Document:"/>
                <w:tag w:val="Document:"/>
                <w:id w:val="-281810046"/>
                <w:placeholder>
                  <w:docPart w:val="9BC93D11325048A89590843B02F9F57D"/>
                </w:placeholder>
                <w:temporary/>
                <w:showingPlcHdr/>
                <w15:appearance w15:val="hidden"/>
              </w:sdtPr>
              <w:sdtContent>
                <w:r>
                  <w:t>Document</w:t>
                </w:r>
              </w:sdtContent>
            </w:sdt>
          </w:p>
        </w:tc>
        <w:tc>
          <w:tcPr>
            <w:tcW w:w="2010" w:type="dxa"/>
            <w:tcBorders>
              <w:top w:val="nil"/>
            </w:tcBorders>
            <w:vAlign w:val="bottom"/>
          </w:tcPr>
          <w:p w:rsidR="001D6D4D" w:rsidRDefault="001D6D4D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cipients:"/>
                <w:tag w:val="Recipients:"/>
                <w:id w:val="1118799056"/>
                <w:placeholder>
                  <w:docPart w:val="5824B9F240A74A60871D71A83D0B0F7C"/>
                </w:placeholder>
                <w:temporary/>
                <w:showingPlcHdr/>
                <w15:appearance w15:val="hidden"/>
              </w:sdtPr>
              <w:sdtContent>
                <w:r>
                  <w:t>Recipients</w:t>
                </w:r>
              </w:sdtContent>
            </w:sdt>
          </w:p>
        </w:tc>
        <w:tc>
          <w:tcPr>
            <w:tcW w:w="2010" w:type="dxa"/>
            <w:tcBorders>
              <w:top w:val="nil"/>
            </w:tcBorders>
            <w:vAlign w:val="bottom"/>
          </w:tcPr>
          <w:p w:rsidR="001D6D4D" w:rsidRDefault="001D6D4D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11" w:type="dxa"/>
            <w:tcBorders>
              <w:top w:val="nil"/>
              <w:right w:val="nil"/>
            </w:tcBorders>
            <w:vAlign w:val="bottom"/>
          </w:tcPr>
          <w:p w:rsidR="001D6D4D" w:rsidRDefault="001D6D4D" w:rsidP="003A4F8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1D6D4D" w:rsidTr="003A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tcBorders>
              <w:left w:val="nil"/>
            </w:tcBorders>
          </w:tcPr>
          <w:p w:rsidR="001D6D4D" w:rsidRDefault="001D6D4D" w:rsidP="003A4F81">
            <w:pPr>
              <w:pStyle w:val="Tabletext"/>
            </w:pPr>
            <w:sdt>
              <w:sdtPr>
                <w:alias w:val="Executive status report:"/>
                <w:tag w:val="Executive status report:"/>
                <w:id w:val="1472245719"/>
                <w:placeholder>
                  <w:docPart w:val="3D925435FD4F4A2991020233FA53C32A"/>
                </w:placeholder>
                <w:temporary/>
                <w:showingPlcHdr/>
                <w15:appearance w15:val="hidden"/>
              </w:sdtPr>
              <w:sdtContent>
                <w:r>
                  <w:t>Executive status report</w:t>
                </w:r>
              </w:sdtContent>
            </w:sdt>
          </w:p>
        </w:tc>
        <w:sdt>
          <w:sdtPr>
            <w:alias w:val="Enter recipient name:"/>
            <w:tag w:val="Enter recipient name:"/>
            <w:id w:val="-1669479384"/>
            <w:placeholder>
              <w:docPart w:val="ADAA601340CE43B8860363EE240E041C"/>
            </w:placeholder>
            <w:temporary/>
            <w:showingPlcHdr/>
            <w15:appearance w15:val="hidden"/>
          </w:sdtPr>
          <w:sdtContent>
            <w:tc>
              <w:tcPr>
                <w:tcW w:w="2010" w:type="dxa"/>
              </w:tcPr>
              <w:p w:rsidR="001D6D4D" w:rsidRDefault="001D6D4D" w:rsidP="003A4F81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Name</w:t>
                </w:r>
              </w:p>
            </w:tc>
          </w:sdtContent>
        </w:sdt>
        <w:sdt>
          <w:sdtPr>
            <w:alias w:val="Enter responsibility:"/>
            <w:tag w:val="Enter responsibility:"/>
            <w:id w:val="402765"/>
            <w:placeholder>
              <w:docPart w:val="70D79F1DD61E4713BEABC8FA9DC1B3F9"/>
            </w:placeholder>
            <w:temporary/>
            <w:showingPlcHdr/>
            <w15:appearance w15:val="hidden"/>
          </w:sdtPr>
          <w:sdtContent>
            <w:tc>
              <w:tcPr>
                <w:tcW w:w="2010" w:type="dxa"/>
              </w:tcPr>
              <w:p w:rsidR="001D6D4D" w:rsidRDefault="001D6D4D" w:rsidP="003A4F81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Responsibility</w:t>
                </w:r>
              </w:p>
            </w:tc>
          </w:sdtContent>
        </w:sdt>
        <w:sdt>
          <w:sdtPr>
            <w:alias w:val="Enter update frequency:"/>
            <w:tag w:val="Enter update frequency:"/>
            <w:id w:val="1215467500"/>
            <w:placeholder>
              <w:docPart w:val="0536035C01E446B5B346107C91249FC9"/>
            </w:placeholder>
            <w:temporary/>
            <w:showingPlcHdr/>
            <w15:appearance w15:val="hidden"/>
          </w:sdtPr>
          <w:sdtContent>
            <w:tc>
              <w:tcPr>
                <w:tcW w:w="2011" w:type="dxa"/>
                <w:tcBorders>
                  <w:right w:val="nil"/>
                </w:tcBorders>
              </w:tcPr>
              <w:p w:rsidR="001D6D4D" w:rsidRDefault="001D6D4D" w:rsidP="003A4F81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Number</w:t>
                </w:r>
              </w:p>
            </w:tc>
          </w:sdtContent>
        </w:sdt>
      </w:tr>
      <w:tr w:rsidR="001D6D4D" w:rsidTr="003A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tcBorders>
              <w:left w:val="nil"/>
            </w:tcBorders>
          </w:tcPr>
          <w:p w:rsidR="001D6D4D" w:rsidRDefault="001D6D4D" w:rsidP="003A4F81">
            <w:pPr>
              <w:pStyle w:val="Tabletext"/>
            </w:pPr>
            <w:sdt>
              <w:sdtPr>
                <w:alias w:val="Risk management document:"/>
                <w:tag w:val="Risk management document:"/>
                <w:id w:val="-2106179711"/>
                <w:placeholder>
                  <w:docPart w:val="E73562D1D3CC44DFA00ABEECEACFCCFC"/>
                </w:placeholder>
                <w:temporary/>
                <w:showingPlcHdr/>
                <w15:appearance w15:val="hidden"/>
              </w:sdtPr>
              <w:sdtContent>
                <w:r>
                  <w:t>Risk management document</w:t>
                </w:r>
              </w:sdtContent>
            </w:sdt>
          </w:p>
        </w:tc>
        <w:sdt>
          <w:sdtPr>
            <w:alias w:val="Enter recipient name:"/>
            <w:tag w:val="Enter recipient name:"/>
            <w:id w:val="-1710177921"/>
            <w:placeholder>
              <w:docPart w:val="BAAB3BAD88344891957F5DCEC84438EF"/>
            </w:placeholder>
            <w:temporary/>
            <w:showingPlcHdr/>
            <w15:appearance w15:val="hidden"/>
          </w:sdtPr>
          <w:sdtContent>
            <w:tc>
              <w:tcPr>
                <w:tcW w:w="2010" w:type="dxa"/>
              </w:tcPr>
              <w:p w:rsidR="001D6D4D" w:rsidRDefault="001D6D4D" w:rsidP="003A4F81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Name</w:t>
                </w:r>
              </w:p>
            </w:tc>
          </w:sdtContent>
        </w:sdt>
        <w:sdt>
          <w:sdtPr>
            <w:alias w:val="Enter responsibility:"/>
            <w:tag w:val="Enter responsibility:"/>
            <w:id w:val="-1618982540"/>
            <w:placeholder>
              <w:docPart w:val="866E3AD8082240C09FB50E6808E04FF1"/>
            </w:placeholder>
            <w:temporary/>
            <w:showingPlcHdr/>
            <w15:appearance w15:val="hidden"/>
          </w:sdtPr>
          <w:sdtContent>
            <w:tc>
              <w:tcPr>
                <w:tcW w:w="2010" w:type="dxa"/>
              </w:tcPr>
              <w:p w:rsidR="001D6D4D" w:rsidRDefault="001D6D4D" w:rsidP="003A4F81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Responsibility</w:t>
                </w:r>
              </w:p>
            </w:tc>
          </w:sdtContent>
        </w:sdt>
        <w:sdt>
          <w:sdtPr>
            <w:alias w:val="Enter update frequency:"/>
            <w:tag w:val="Enter update frequency:"/>
            <w:id w:val="1882599094"/>
            <w:placeholder>
              <w:docPart w:val="2EE854A03D184DE7847610198568FE0C"/>
            </w:placeholder>
            <w:temporary/>
            <w:showingPlcHdr/>
            <w15:appearance w15:val="hidden"/>
          </w:sdtPr>
          <w:sdtContent>
            <w:tc>
              <w:tcPr>
                <w:tcW w:w="2011" w:type="dxa"/>
                <w:tcBorders>
                  <w:right w:val="nil"/>
                </w:tcBorders>
              </w:tcPr>
              <w:p w:rsidR="001D6D4D" w:rsidRDefault="001D6D4D" w:rsidP="003A4F81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Number</w:t>
                </w:r>
              </w:p>
            </w:tc>
          </w:sdtContent>
        </w:sdt>
      </w:tr>
      <w:tr w:rsidR="001D6D4D" w:rsidTr="003A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tcBorders>
              <w:left w:val="nil"/>
            </w:tcBorders>
          </w:tcPr>
          <w:p w:rsidR="001D6D4D" w:rsidRDefault="001D6D4D" w:rsidP="003A4F81">
            <w:pPr>
              <w:pStyle w:val="Tabletext"/>
            </w:pPr>
          </w:p>
        </w:tc>
        <w:tc>
          <w:tcPr>
            <w:tcW w:w="2010" w:type="dxa"/>
          </w:tcPr>
          <w:p w:rsidR="001D6D4D" w:rsidRDefault="001D6D4D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:rsidR="001D6D4D" w:rsidRDefault="001D6D4D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  <w:tcBorders>
              <w:right w:val="nil"/>
            </w:tcBorders>
          </w:tcPr>
          <w:p w:rsidR="001D6D4D" w:rsidRDefault="001D6D4D" w:rsidP="003A4F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5FC1" w:rsidRDefault="00D85FC1"/>
    <w:p w:rsidR="00907CBB" w:rsidRDefault="0000658D">
      <w:pPr>
        <w:pStyle w:val="Heading2"/>
      </w:pPr>
      <w:sdt>
        <w:sdtPr>
          <w:alias w:val="Enter subheading:"/>
          <w:tag w:val="Enter subheading:"/>
          <w:id w:val="681630386"/>
          <w:placeholder>
            <w:docPart w:val="36A6F4A04AF24887A0F8D27EA8BD4BAB"/>
          </w:placeholder>
          <w:temporary/>
          <w:showingPlcHdr/>
          <w15:appearance w15:val="hidden"/>
        </w:sdtPr>
        <w:sdtEndPr/>
        <w:sdtContent>
          <w:r w:rsidR="00495232">
            <w:t>Risks and issues management</w:t>
          </w:r>
        </w:sdtContent>
      </w:sdt>
    </w:p>
    <w:p w:rsidR="00907CBB" w:rsidRDefault="008439BC">
      <w:pPr>
        <w:pStyle w:val="Heading3"/>
      </w:pPr>
      <w:r>
        <w:t>Potential Risks, Exceptions &amp; Problems</w:t>
      </w:r>
    </w:p>
    <w:sdt>
      <w:sdtPr>
        <w:alias w:val="Enter list bullet1:"/>
        <w:tag w:val="Enter list bullet1:"/>
        <w:id w:val="-1638025744"/>
        <w:placeholder>
          <w:docPart w:val="054E0FB76E1842CF8D8CCE145611F9FC"/>
        </w:placeholder>
        <w:temporary/>
        <w:showingPlcHdr/>
        <w15:appearance w15:val="hidden"/>
      </w:sdtPr>
      <w:sdtEndPr/>
      <w:sdtContent>
        <w:p w:rsidR="00907CBB" w:rsidRDefault="00107CB6">
          <w:pPr>
            <w:pStyle w:val="ListBullet"/>
          </w:pPr>
          <w:r>
            <w:t>List all potential problems that might arise during the project, and list their causes, symptoms, consequences, and possible solutions.</w:t>
          </w:r>
        </w:p>
      </w:sdtContent>
    </w:sdt>
    <w:p w:rsidR="00907CBB" w:rsidRDefault="0000658D">
      <w:pPr>
        <w:pStyle w:val="Heading3"/>
      </w:pPr>
      <w:sdt>
        <w:sdtPr>
          <w:alias w:val="Enter subheading:"/>
          <w:tag w:val="Enter subheading:"/>
          <w:id w:val="229972240"/>
          <w:placeholder>
            <w:docPart w:val="20F380C2FED94DBB914CAEAEFB0F4677"/>
          </w:placeholder>
          <w:temporary/>
          <w:showingPlcHdr/>
          <w15:appearance w15:val="hidden"/>
        </w:sdtPr>
        <w:sdtEndPr/>
        <w:sdtContent>
          <w:r w:rsidR="00913AE4">
            <w:t>Appropriate corrective measures</w:t>
          </w:r>
        </w:sdtContent>
      </w:sdt>
    </w:p>
    <w:sdt>
      <w:sdtPr>
        <w:alias w:val="Enter subheading:"/>
        <w:tag w:val="Enter subheading:"/>
        <w:id w:val="752947939"/>
        <w:placeholder>
          <w:docPart w:val="80436A443CB6498FABC609A4E8A4DBD4"/>
        </w:placeholder>
        <w:temporary/>
        <w:showingPlcHdr/>
        <w15:appearance w15:val="hidden"/>
      </w:sdtPr>
      <w:sdtEndPr/>
      <w:sdtContent>
        <w:p w:rsidR="00907CBB" w:rsidRDefault="00107CB6">
          <w:r>
            <w:t>For each issue, identify the optimal way to resolve the issue and then identify the steps that your team needs to take in order to implement the resolution.</w:t>
          </w:r>
        </w:p>
      </w:sdtContent>
    </w:sdt>
    <w:p w:rsidR="00907CBB" w:rsidRDefault="00262CFC" w:rsidP="00913AE4">
      <w:pPr>
        <w:pStyle w:val="Heading3"/>
      </w:pPr>
      <w:r>
        <w:t>Incident Reports</w:t>
      </w:r>
    </w:p>
    <w:p w:rsidR="00907CBB" w:rsidRDefault="00262CFC">
      <w:r>
        <w:t xml:space="preserve">In the following table, we will record all the incident reports. 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1256"/>
        <w:gridCol w:w="2488"/>
        <w:gridCol w:w="1872"/>
        <w:gridCol w:w="1046"/>
        <w:gridCol w:w="2698"/>
      </w:tblGrid>
      <w:tr w:rsidR="00907CBB" w:rsidTr="0084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6" w:type="dxa"/>
            <w:tcBorders>
              <w:top w:val="nil"/>
              <w:left w:val="nil"/>
            </w:tcBorders>
            <w:vAlign w:val="bottom"/>
          </w:tcPr>
          <w:p w:rsidR="00907CBB" w:rsidRDefault="0000658D">
            <w:pPr>
              <w:pStyle w:val="Tabletext"/>
            </w:pPr>
            <w:sdt>
              <w:sdtPr>
                <w:alias w:val="Enter column heading 1:"/>
                <w:tag w:val="Enter column heading 1:"/>
                <w:id w:val="-1859340973"/>
                <w:placeholder>
                  <w:docPart w:val="A204A9620BCA4594B8753043E6B4F2E5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t>Date recorded</w:t>
                </w:r>
              </w:sdtContent>
            </w:sdt>
          </w:p>
        </w:tc>
        <w:tc>
          <w:tcPr>
            <w:tcW w:w="2488" w:type="dxa"/>
            <w:tcBorders>
              <w:top w:val="nil"/>
            </w:tcBorders>
            <w:vAlign w:val="bottom"/>
          </w:tcPr>
          <w:p w:rsidR="00907CBB" w:rsidRDefault="0000658D">
            <w:pPr>
              <w:pStyle w:val="Tabletext"/>
            </w:pPr>
            <w:sdt>
              <w:sdtPr>
                <w:alias w:val="Enter column heading 2:"/>
                <w:tag w:val="Enter column heading 2:"/>
                <w:id w:val="28924623"/>
                <w:placeholder>
                  <w:docPart w:val="3D3EEBBACCFC44048C52C30012D20594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t>Risk description</w:t>
                </w:r>
              </w:sdtContent>
            </w:sdt>
          </w:p>
        </w:tc>
        <w:tc>
          <w:tcPr>
            <w:tcW w:w="1872" w:type="dxa"/>
            <w:tcBorders>
              <w:top w:val="nil"/>
            </w:tcBorders>
            <w:vAlign w:val="bottom"/>
          </w:tcPr>
          <w:p w:rsidR="00907CBB" w:rsidRDefault="0000658D">
            <w:pPr>
              <w:pStyle w:val="Tabletext"/>
            </w:pPr>
            <w:sdt>
              <w:sdtPr>
                <w:alias w:val="Enter column heading 3:"/>
                <w:tag w:val="Enter column heading 3:"/>
                <w:id w:val="1979103273"/>
                <w:placeholder>
                  <w:docPart w:val="DEA6716F1AC941FC9B849F0115BDC8F3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t>Probability</w:t>
                </w:r>
              </w:sdtContent>
            </w:sdt>
          </w:p>
        </w:tc>
        <w:tc>
          <w:tcPr>
            <w:tcW w:w="1046" w:type="dxa"/>
            <w:tcBorders>
              <w:top w:val="nil"/>
            </w:tcBorders>
            <w:vAlign w:val="bottom"/>
          </w:tcPr>
          <w:p w:rsidR="00907CBB" w:rsidRDefault="0000658D">
            <w:pPr>
              <w:pStyle w:val="Tabletext"/>
            </w:pPr>
            <w:sdt>
              <w:sdtPr>
                <w:alias w:val="Enter column heading 4:"/>
                <w:tag w:val="Enter column heading 4:"/>
                <w:id w:val="-1179195578"/>
                <w:placeholder>
                  <w:docPart w:val="10A33D1D36444B9490BD33DC316E0442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t>Impact</w:t>
                </w:r>
              </w:sdtContent>
            </w:sdt>
          </w:p>
        </w:tc>
        <w:tc>
          <w:tcPr>
            <w:tcW w:w="2698" w:type="dxa"/>
            <w:tcBorders>
              <w:top w:val="nil"/>
              <w:right w:val="nil"/>
            </w:tcBorders>
            <w:vAlign w:val="bottom"/>
          </w:tcPr>
          <w:p w:rsidR="00907CBB" w:rsidRDefault="0000658D">
            <w:pPr>
              <w:pStyle w:val="Tabletext"/>
            </w:pPr>
            <w:sdt>
              <w:sdtPr>
                <w:alias w:val="Enter column heading 5:"/>
                <w:tag w:val="Enter column heading 5:"/>
                <w:id w:val="-541210082"/>
                <w:placeholder>
                  <w:docPart w:val="453F2A71D4EF49E09E89B5A6450F4CED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t>Mitigation plan</w:t>
                </w:r>
              </w:sdtContent>
            </w:sdt>
          </w:p>
        </w:tc>
      </w:tr>
      <w:tr w:rsidR="00907CBB" w:rsidTr="008439BC">
        <w:sdt>
          <w:sdtPr>
            <w:alias w:val="Enter date1:"/>
            <w:tag w:val="Enter date1:"/>
            <w:id w:val="1769113207"/>
            <w:placeholder>
              <w:docPart w:val="CB7284D0267544469C94E6BD573A15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6" w:type="dxa"/>
                <w:tcBorders>
                  <w:left w:val="nil"/>
                </w:tcBorders>
              </w:tcPr>
              <w:p w:rsidR="00907CBB" w:rsidRDefault="00913AE4">
                <w:pPr>
                  <w:pStyle w:val="Tabletext"/>
                </w:pPr>
                <w:r>
                  <w:t>Date 1</w:t>
                </w:r>
              </w:p>
            </w:tc>
          </w:sdtContent>
        </w:sdt>
        <w:sdt>
          <w:sdtPr>
            <w:alias w:val="Enter description:"/>
            <w:tag w:val="Enter description:"/>
            <w:id w:val="-1099644237"/>
            <w:placeholder>
              <w:docPart w:val="621B60FCE57F4544A16C7528B22659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8" w:type="dxa"/>
              </w:tcPr>
              <w:p w:rsidR="00907CBB" w:rsidRDefault="00913AE4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-691608741"/>
            <w:placeholder>
              <w:docPart w:val="BFF1F6BD10404C5298BAF559D88009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  <w:shd w:val="clear" w:color="auto" w:fill="EDEEE5" w:themeFill="accent3" w:themeFillTint="33"/>
              </w:tcPr>
              <w:p w:rsidR="00907CBB" w:rsidRDefault="00913AE4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1093472905"/>
            <w:placeholder>
              <w:docPart w:val="1EC5A2F7200C486F88D4DF09DE8338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6" w:type="dxa"/>
                <w:shd w:val="clear" w:color="auto" w:fill="F7EFDE" w:themeFill="accent4" w:themeFillTint="33"/>
              </w:tcPr>
              <w:p w:rsidR="00907CBB" w:rsidRDefault="00913AE4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425846840"/>
            <w:placeholder>
              <w:docPart w:val="1E811F4F95E9464BA74684C830C8FE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8" w:type="dxa"/>
                <w:tcBorders>
                  <w:right w:val="nil"/>
                </w:tcBorders>
              </w:tcPr>
              <w:p w:rsidR="00907CBB" w:rsidRDefault="00913AE4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p w:rsidR="008439BC" w:rsidRDefault="008439BC" w:rsidP="008439BC">
      <w:pPr>
        <w:pStyle w:val="Heading3"/>
      </w:pPr>
      <w:r>
        <w:t>Exten</w:t>
      </w:r>
      <w:r>
        <w:t>t Reports</w:t>
      </w:r>
    </w:p>
    <w:p w:rsidR="008439BC" w:rsidRDefault="008439BC" w:rsidP="008439BC">
      <w:r>
        <w:t xml:space="preserve">In the following table, </w:t>
      </w:r>
      <w:r>
        <w:t xml:space="preserve">we will record all the extent </w:t>
      </w:r>
      <w:r>
        <w:t xml:space="preserve">reports. 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1256"/>
        <w:gridCol w:w="2488"/>
        <w:gridCol w:w="1872"/>
        <w:gridCol w:w="1046"/>
        <w:gridCol w:w="2698"/>
      </w:tblGrid>
      <w:tr w:rsidR="008439BC" w:rsidTr="00827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6" w:type="dxa"/>
            <w:tcBorders>
              <w:top w:val="nil"/>
              <w:left w:val="nil"/>
            </w:tcBorders>
            <w:vAlign w:val="bottom"/>
          </w:tcPr>
          <w:p w:rsidR="008439BC" w:rsidRDefault="008439BC" w:rsidP="003A4F81">
            <w:pPr>
              <w:pStyle w:val="Tabletext"/>
            </w:pPr>
            <w:sdt>
              <w:sdtPr>
                <w:alias w:val="Enter column heading 1:"/>
                <w:tag w:val="Enter column heading 1:"/>
                <w:id w:val="-1667622251"/>
                <w:placeholder>
                  <w:docPart w:val="D311FD381AFC4172AACCF734F1CFC1F4"/>
                </w:placeholder>
                <w:temporary/>
                <w:showingPlcHdr/>
                <w15:appearance w15:val="hidden"/>
              </w:sdtPr>
              <w:sdtContent>
                <w:r>
                  <w:t>Date recorded</w:t>
                </w:r>
              </w:sdtContent>
            </w:sdt>
          </w:p>
        </w:tc>
        <w:tc>
          <w:tcPr>
            <w:tcW w:w="2488" w:type="dxa"/>
            <w:tcBorders>
              <w:top w:val="nil"/>
            </w:tcBorders>
            <w:vAlign w:val="bottom"/>
          </w:tcPr>
          <w:p w:rsidR="008439BC" w:rsidRDefault="008439BC" w:rsidP="003A4F81">
            <w:pPr>
              <w:pStyle w:val="Tabletext"/>
            </w:pPr>
            <w:sdt>
              <w:sdtPr>
                <w:alias w:val="Enter column heading 2:"/>
                <w:tag w:val="Enter column heading 2:"/>
                <w:id w:val="498164131"/>
                <w:placeholder>
                  <w:docPart w:val="D7C59F76C53641AD823803727338B3D1"/>
                </w:placeholder>
                <w:temporary/>
                <w:showingPlcHdr/>
                <w15:appearance w15:val="hidden"/>
              </w:sdtPr>
              <w:sdtContent>
                <w:r>
                  <w:t>Risk description</w:t>
                </w:r>
              </w:sdtContent>
            </w:sdt>
          </w:p>
        </w:tc>
        <w:tc>
          <w:tcPr>
            <w:tcW w:w="1872" w:type="dxa"/>
            <w:tcBorders>
              <w:top w:val="nil"/>
            </w:tcBorders>
            <w:vAlign w:val="bottom"/>
          </w:tcPr>
          <w:p w:rsidR="008439BC" w:rsidRDefault="008439BC" w:rsidP="003A4F81">
            <w:pPr>
              <w:pStyle w:val="Tabletext"/>
            </w:pPr>
            <w:sdt>
              <w:sdtPr>
                <w:alias w:val="Enter column heading 3:"/>
                <w:tag w:val="Enter column heading 3:"/>
                <w:id w:val="-158621331"/>
                <w:placeholder>
                  <w:docPart w:val="D57B9FBC54054059913323092F30A3D8"/>
                </w:placeholder>
                <w:temporary/>
                <w:showingPlcHdr/>
                <w15:appearance w15:val="hidden"/>
              </w:sdtPr>
              <w:sdtContent>
                <w:r>
                  <w:t>Probability</w:t>
                </w:r>
              </w:sdtContent>
            </w:sdt>
          </w:p>
        </w:tc>
        <w:tc>
          <w:tcPr>
            <w:tcW w:w="1046" w:type="dxa"/>
            <w:tcBorders>
              <w:top w:val="nil"/>
            </w:tcBorders>
            <w:vAlign w:val="bottom"/>
          </w:tcPr>
          <w:p w:rsidR="008439BC" w:rsidRDefault="008439BC" w:rsidP="003A4F81">
            <w:pPr>
              <w:pStyle w:val="Tabletext"/>
            </w:pPr>
            <w:sdt>
              <w:sdtPr>
                <w:alias w:val="Enter column heading 4:"/>
                <w:tag w:val="Enter column heading 4:"/>
                <w:id w:val="632287167"/>
                <w:placeholder>
                  <w:docPart w:val="2CDA29D91984412E82D7DB1FDEC3C408"/>
                </w:placeholder>
                <w:temporary/>
                <w:showingPlcHdr/>
                <w15:appearance w15:val="hidden"/>
              </w:sdtPr>
              <w:sdtContent>
                <w:r>
                  <w:t>Impact</w:t>
                </w:r>
              </w:sdtContent>
            </w:sdt>
          </w:p>
        </w:tc>
        <w:tc>
          <w:tcPr>
            <w:tcW w:w="2698" w:type="dxa"/>
            <w:tcBorders>
              <w:top w:val="nil"/>
              <w:right w:val="nil"/>
            </w:tcBorders>
            <w:vAlign w:val="bottom"/>
          </w:tcPr>
          <w:p w:rsidR="008439BC" w:rsidRDefault="008439BC" w:rsidP="003A4F81">
            <w:pPr>
              <w:pStyle w:val="Tabletext"/>
            </w:pPr>
            <w:sdt>
              <w:sdtPr>
                <w:alias w:val="Enter column heading 5:"/>
                <w:tag w:val="Enter column heading 5:"/>
                <w:id w:val="-398436553"/>
                <w:placeholder>
                  <w:docPart w:val="94E55CEC253A41D9B2CDDEAEB3EC336F"/>
                </w:placeholder>
                <w:temporary/>
                <w:showingPlcHdr/>
                <w15:appearance w15:val="hidden"/>
              </w:sdtPr>
              <w:sdtContent>
                <w:r>
                  <w:t>Mitigation plan</w:t>
                </w:r>
              </w:sdtContent>
            </w:sdt>
          </w:p>
        </w:tc>
      </w:tr>
      <w:tr w:rsidR="008439BC" w:rsidTr="00827FA2">
        <w:sdt>
          <w:sdtPr>
            <w:alias w:val="Enter date1:"/>
            <w:tag w:val="Enter date1:"/>
            <w:id w:val="472871464"/>
            <w:placeholder>
              <w:docPart w:val="7B35BF34C300448980FD401EFB322BEB"/>
            </w:placeholder>
            <w:temporary/>
            <w:showingPlcHdr/>
            <w15:appearance w15:val="hidden"/>
          </w:sdtPr>
          <w:sdtContent>
            <w:tc>
              <w:tcPr>
                <w:tcW w:w="1256" w:type="dxa"/>
                <w:tcBorders>
                  <w:left w:val="nil"/>
                </w:tcBorders>
              </w:tcPr>
              <w:p w:rsidR="008439BC" w:rsidRDefault="008439BC" w:rsidP="003A4F81">
                <w:pPr>
                  <w:pStyle w:val="Tabletext"/>
                </w:pPr>
                <w:r>
                  <w:t>Date 1</w:t>
                </w:r>
              </w:p>
            </w:tc>
          </w:sdtContent>
        </w:sdt>
        <w:sdt>
          <w:sdtPr>
            <w:alias w:val="Enter description:"/>
            <w:tag w:val="Enter description:"/>
            <w:id w:val="-1303223974"/>
            <w:placeholder>
              <w:docPart w:val="F55E5052F72549F8819A0887D864CC91"/>
            </w:placeholder>
            <w:temporary/>
            <w:showingPlcHdr/>
            <w15:appearance w15:val="hidden"/>
          </w:sdtPr>
          <w:sdtContent>
            <w:tc>
              <w:tcPr>
                <w:tcW w:w="2488" w:type="dxa"/>
              </w:tcPr>
              <w:p w:rsidR="008439BC" w:rsidRDefault="008439BC" w:rsidP="003A4F8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187726871"/>
            <w:placeholder>
              <w:docPart w:val="74344914658340F5BAD57E928B3E69DB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  <w:shd w:val="clear" w:color="auto" w:fill="EDEEE5" w:themeFill="accent3" w:themeFillTint="33"/>
              </w:tcPr>
              <w:p w:rsidR="008439BC" w:rsidRDefault="008439BC" w:rsidP="003A4F8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574358265"/>
            <w:placeholder>
              <w:docPart w:val="92C67C2BE07745FFB2E14F432D43D78E"/>
            </w:placeholder>
            <w:temporary/>
            <w:showingPlcHdr/>
            <w15:appearance w15:val="hidden"/>
          </w:sdtPr>
          <w:sdtContent>
            <w:tc>
              <w:tcPr>
                <w:tcW w:w="1046" w:type="dxa"/>
                <w:shd w:val="clear" w:color="auto" w:fill="F7EFDE" w:themeFill="accent4" w:themeFillTint="33"/>
              </w:tcPr>
              <w:p w:rsidR="008439BC" w:rsidRDefault="008439BC" w:rsidP="003A4F8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1660815365"/>
            <w:placeholder>
              <w:docPart w:val="07C201EEBD084B4E94BEFDC2AE2AB2B0"/>
            </w:placeholder>
            <w:temporary/>
            <w:showingPlcHdr/>
            <w15:appearance w15:val="hidden"/>
          </w:sdtPr>
          <w:sdtContent>
            <w:tc>
              <w:tcPr>
                <w:tcW w:w="2698" w:type="dxa"/>
                <w:tcBorders>
                  <w:right w:val="nil"/>
                </w:tcBorders>
              </w:tcPr>
              <w:p w:rsidR="008439BC" w:rsidRDefault="008439BC" w:rsidP="003A4F8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p w:rsidR="00907CBB" w:rsidRDefault="00907CBB"/>
    <w:sectPr w:rsidR="00907C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58D" w:rsidRDefault="0000658D">
      <w:r>
        <w:separator/>
      </w:r>
    </w:p>
    <w:p w:rsidR="0000658D" w:rsidRDefault="0000658D"/>
  </w:endnote>
  <w:endnote w:type="continuationSeparator" w:id="0">
    <w:p w:rsidR="0000658D" w:rsidRDefault="0000658D">
      <w:r>
        <w:continuationSeparator/>
      </w:r>
    </w:p>
    <w:p w:rsidR="0000658D" w:rsidRDefault="000065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079" w:rsidRDefault="00B870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sdt>
        <w:sdtPr>
          <w:alias w:val="Enter date:"/>
          <w:tag w:val="Enter date:"/>
          <w:id w:val="-666626265"/>
          <w:placeholder>
            <w:docPart w:val="2C947B929F064B67B954B8EAD0B5B569"/>
          </w:placeholder>
          <w:temporary/>
          <w:showingPlcHdr/>
          <w15:appearance w15:val="hidden"/>
        </w:sdtPr>
        <w:sdtEndPr/>
        <w:sdtContent>
          <w:tc>
            <w:tcPr>
              <w:tcW w:w="750" w:type="pct"/>
            </w:tcPr>
            <w:p w:rsidR="00907CBB" w:rsidRDefault="00B87079">
              <w:pPr>
                <w:pStyle w:val="Footer"/>
              </w:pPr>
              <w:r>
                <w:t>Date</w:t>
              </w:r>
            </w:p>
          </w:tc>
        </w:sdtContent>
      </w:sdt>
      <w:tc>
        <w:tcPr>
          <w:tcW w:w="3500" w:type="pct"/>
        </w:tcPr>
        <w:p w:rsidR="00907CBB" w:rsidRDefault="0000658D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FA58B8BE56FC4F1B9626DCDAAECFD53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7A23FD">
                <w:rPr>
                  <w:lang w:val="en-GB"/>
                </w:rPr>
                <w:t>Test Plan: CV management systems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F613F3">
            <w:rPr>
              <w:noProof/>
            </w:rPr>
            <w:t>3</w:t>
          </w:r>
          <w:r>
            <w:fldChar w:fldCharType="end"/>
          </w:r>
        </w:p>
      </w:tc>
    </w:tr>
  </w:tbl>
  <w:p w:rsidR="00907CBB" w:rsidRDefault="00907C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079" w:rsidRDefault="00B87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58D" w:rsidRDefault="0000658D">
      <w:r>
        <w:separator/>
      </w:r>
    </w:p>
    <w:p w:rsidR="0000658D" w:rsidRDefault="0000658D"/>
  </w:footnote>
  <w:footnote w:type="continuationSeparator" w:id="0">
    <w:p w:rsidR="0000658D" w:rsidRDefault="0000658D">
      <w:r>
        <w:continuationSeparator/>
      </w:r>
    </w:p>
    <w:p w:rsidR="0000658D" w:rsidRDefault="000065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079" w:rsidRDefault="00B870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CBB" w:rsidRDefault="0000658D">
    <w:pPr>
      <w:pStyle w:val="Header"/>
    </w:pPr>
    <w:sdt>
      <w:sdtPr>
        <w:alias w:val="Confidential:"/>
        <w:tag w:val="Confidential:"/>
        <w:id w:val="-797678126"/>
        <w:placeholder>
          <w:docPart w:val="C97ACF5AC73D4241B2C1BE042E6877AF"/>
        </w:placeholder>
        <w:temporary/>
        <w:showingPlcHdr/>
        <w15:appearance w15:val="hidden"/>
      </w:sdtPr>
      <w:sdtEndPr/>
      <w:sdtContent>
        <w:r w:rsidR="00B87079">
          <w:t>Confidential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05" w:rsidRDefault="00736E05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829C653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A55D3F"/>
    <w:multiLevelType w:val="hybridMultilevel"/>
    <w:tmpl w:val="96BC2A1C"/>
    <w:lvl w:ilvl="0" w:tplc="09601AA6">
      <w:start w:val="1"/>
      <w:numFmt w:val="bullet"/>
      <w:lvlText w:val="-"/>
      <w:lvlJc w:val="left"/>
      <w:pPr>
        <w:ind w:left="432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FD"/>
    <w:rsid w:val="0000658D"/>
    <w:rsid w:val="000677DC"/>
    <w:rsid w:val="00067E02"/>
    <w:rsid w:val="000D780C"/>
    <w:rsid w:val="00107CB6"/>
    <w:rsid w:val="0013333F"/>
    <w:rsid w:val="0015323E"/>
    <w:rsid w:val="00192F90"/>
    <w:rsid w:val="00193898"/>
    <w:rsid w:val="001D6D4D"/>
    <w:rsid w:val="00262CFC"/>
    <w:rsid w:val="002B21AE"/>
    <w:rsid w:val="00312DD5"/>
    <w:rsid w:val="0033593E"/>
    <w:rsid w:val="003B0FA2"/>
    <w:rsid w:val="00402B33"/>
    <w:rsid w:val="004534A5"/>
    <w:rsid w:val="004566FA"/>
    <w:rsid w:val="004951BF"/>
    <w:rsid w:val="00495232"/>
    <w:rsid w:val="004A4EC4"/>
    <w:rsid w:val="005331CA"/>
    <w:rsid w:val="005504AE"/>
    <w:rsid w:val="00660B21"/>
    <w:rsid w:val="006A0F4A"/>
    <w:rsid w:val="00714CE5"/>
    <w:rsid w:val="00736E05"/>
    <w:rsid w:val="00784015"/>
    <w:rsid w:val="007A23FD"/>
    <w:rsid w:val="00822A8D"/>
    <w:rsid w:val="00827FA2"/>
    <w:rsid w:val="00831731"/>
    <w:rsid w:val="008439BC"/>
    <w:rsid w:val="00852FE0"/>
    <w:rsid w:val="00874542"/>
    <w:rsid w:val="0089517F"/>
    <w:rsid w:val="008B2412"/>
    <w:rsid w:val="008D5212"/>
    <w:rsid w:val="00907CBB"/>
    <w:rsid w:val="00913AE4"/>
    <w:rsid w:val="00976A9B"/>
    <w:rsid w:val="0099384F"/>
    <w:rsid w:val="009A32A1"/>
    <w:rsid w:val="009C3FC2"/>
    <w:rsid w:val="00A72CC5"/>
    <w:rsid w:val="00B55F12"/>
    <w:rsid w:val="00B87079"/>
    <w:rsid w:val="00C1659C"/>
    <w:rsid w:val="00C41938"/>
    <w:rsid w:val="00C64B77"/>
    <w:rsid w:val="00CB5473"/>
    <w:rsid w:val="00D85FC1"/>
    <w:rsid w:val="00DA0B66"/>
    <w:rsid w:val="00DC5C87"/>
    <w:rsid w:val="00DC6D11"/>
    <w:rsid w:val="00DC72E7"/>
    <w:rsid w:val="00DD0626"/>
    <w:rsid w:val="00E279B8"/>
    <w:rsid w:val="00E505C2"/>
    <w:rsid w:val="00E756E6"/>
    <w:rsid w:val="00EA05B8"/>
    <w:rsid w:val="00EA1D9C"/>
    <w:rsid w:val="00EB203B"/>
    <w:rsid w:val="00EB3932"/>
    <w:rsid w:val="00EC7F36"/>
    <w:rsid w:val="00F3303E"/>
    <w:rsid w:val="00F613F3"/>
    <w:rsid w:val="00FA722B"/>
    <w:rsid w:val="00FD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58FB65"/>
  <w15:chartTrackingRefBased/>
  <w15:docId w15:val="{D53591FB-1514-442B-BF32-513B1736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8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6474B20BF74C5FA1FCB93022610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C3D3B-FC75-4320-B922-09DE87EE6F98}"/>
      </w:docPartPr>
      <w:docPartBody>
        <w:p w:rsidR="00000000" w:rsidRDefault="0024193B">
          <w:pPr>
            <w:pStyle w:val="6C6474B20BF74C5FA1FCB9302261002A"/>
          </w:pPr>
          <w:r>
            <w:t>Version</w:t>
          </w:r>
        </w:p>
      </w:docPartBody>
    </w:docPart>
    <w:docPart>
      <w:docPartPr>
        <w:name w:val="896C1C45EFAC456DAB04F5105B87F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B74AE-D4BC-4A34-82F7-0A110C31AB0C}"/>
      </w:docPartPr>
      <w:docPartBody>
        <w:p w:rsidR="00000000" w:rsidRDefault="0024193B">
          <w:pPr>
            <w:pStyle w:val="896C1C45EFAC456DAB04F5105B87F4FB"/>
          </w:pPr>
          <w:r>
            <w:t>Presented by:</w:t>
          </w:r>
        </w:p>
      </w:docPartBody>
    </w:docPart>
    <w:docPart>
      <w:docPartPr>
        <w:name w:val="40722A151CFC4644A8B9B09E8C191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A9759-3B60-4641-9899-8EA92DC1595B}"/>
      </w:docPartPr>
      <w:docPartBody>
        <w:p w:rsidR="00000000" w:rsidRDefault="0024193B">
          <w:pPr>
            <w:pStyle w:val="40722A151CFC4644A8B9B09E8C19127B"/>
          </w:pPr>
          <w:r>
            <w:t>Your name</w:t>
          </w:r>
        </w:p>
      </w:docPartBody>
    </w:docPart>
    <w:docPart>
      <w:docPartPr>
        <w:name w:val="FA37FB508CA94FDC8AA3DC74BCCCF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88DFF-6AF9-4CE4-9FB7-8ECA70C9FD77}"/>
      </w:docPartPr>
      <w:docPartBody>
        <w:p w:rsidR="00000000" w:rsidRDefault="0024193B">
          <w:pPr>
            <w:pStyle w:val="FA37FB508CA94FDC8AA3DC74BCCCF87A"/>
          </w:pPr>
          <w:r>
            <w:t>company name</w:t>
          </w:r>
        </w:p>
      </w:docPartBody>
    </w:docPart>
    <w:docPart>
      <w:docPartPr>
        <w:name w:val="7C706CA7D1D5425DB3A0DB7558033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7A546-EA36-4F45-B7EF-1183A69C585C}"/>
      </w:docPartPr>
      <w:docPartBody>
        <w:p w:rsidR="00000000" w:rsidRDefault="0024193B">
          <w:pPr>
            <w:pStyle w:val="7C706CA7D1D5425DB3A0DB7558033401"/>
          </w:pPr>
          <w:r>
            <w:t>Company address</w:t>
          </w:r>
        </w:p>
      </w:docPartBody>
    </w:docPart>
    <w:docPart>
      <w:docPartPr>
        <w:name w:val="01989889460A4291B061CA49A6060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9889-A4A5-4C86-8F72-326248821FE9}"/>
      </w:docPartPr>
      <w:docPartBody>
        <w:p w:rsidR="00000000" w:rsidRDefault="0024193B">
          <w:pPr>
            <w:pStyle w:val="01989889460A4291B061CA49A6060F73"/>
          </w:pPr>
          <w:r>
            <w:t>Project Communication Plan</w:t>
          </w:r>
        </w:p>
      </w:docPartBody>
    </w:docPart>
    <w:docPart>
      <w:docPartPr>
        <w:name w:val="C97ACF5AC73D4241B2C1BE042E687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17F15-85D9-4184-8FBB-BBA08D9CE5F7}"/>
      </w:docPartPr>
      <w:docPartBody>
        <w:p w:rsidR="00000000" w:rsidRDefault="0024193B">
          <w:pPr>
            <w:pStyle w:val="C97ACF5AC73D4241B2C1BE042E6877AF"/>
          </w:pPr>
          <w:r>
            <w:t>Goals</w:t>
          </w:r>
        </w:p>
      </w:docPartBody>
    </w:docPart>
    <w:docPart>
      <w:docPartPr>
        <w:name w:val="2C947B929F064B67B954B8EAD0B5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F0F79-9D4C-4928-918B-FA2081D57C01}"/>
      </w:docPartPr>
      <w:docPartBody>
        <w:p w:rsidR="00000000" w:rsidRDefault="0024193B">
          <w:pPr>
            <w:pStyle w:val="2C947B929F064B67B954B8EAD0B5B569"/>
          </w:pPr>
          <w:r>
            <w:t>Lead name</w:t>
          </w:r>
        </w:p>
      </w:docPartBody>
    </w:docPart>
    <w:docPart>
      <w:docPartPr>
        <w:name w:val="36A6F4A04AF24887A0F8D27EA8BD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C4F7B-6C8F-4F0E-BE69-A6F4C5E3D9CF}"/>
      </w:docPartPr>
      <w:docPartBody>
        <w:p w:rsidR="00000000" w:rsidRDefault="0024193B">
          <w:pPr>
            <w:pStyle w:val="36A6F4A04AF24887A0F8D27EA8BD4BAB"/>
          </w:pPr>
          <w:r>
            <w:t xml:space="preserve">Risks and issues </w:t>
          </w:r>
          <w:r>
            <w:t>management</w:t>
          </w:r>
        </w:p>
      </w:docPartBody>
    </w:docPart>
    <w:docPart>
      <w:docPartPr>
        <w:name w:val="054E0FB76E1842CF8D8CCE145611F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AE367-664C-4C25-A3AC-88B3E64DE5AE}"/>
      </w:docPartPr>
      <w:docPartBody>
        <w:p w:rsidR="00000000" w:rsidRDefault="0024193B">
          <w:pPr>
            <w:pStyle w:val="054E0FB76E1842CF8D8CCE145611F9FC"/>
          </w:pPr>
          <w:r>
            <w:t>List all potential problems that might arise during the project, and list their causes, symptoms, consequences, and possible s</w:t>
          </w:r>
          <w:r>
            <w:t>olutions.</w:t>
          </w:r>
        </w:p>
      </w:docPartBody>
    </w:docPart>
    <w:docPart>
      <w:docPartPr>
        <w:name w:val="20F380C2FED94DBB914CAEAEFB0F4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2A1B6-74AD-4471-ACB5-9DECA0DDEA3B}"/>
      </w:docPartPr>
      <w:docPartBody>
        <w:p w:rsidR="00000000" w:rsidRDefault="0024193B">
          <w:pPr>
            <w:pStyle w:val="20F380C2FED94DBB914CAEAEFB0F4677"/>
          </w:pPr>
          <w:r>
            <w:t>Appropriate corrective measures</w:t>
          </w:r>
        </w:p>
      </w:docPartBody>
    </w:docPart>
    <w:docPart>
      <w:docPartPr>
        <w:name w:val="80436A443CB6498FABC609A4E8A4D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2203-7705-4629-8C65-CC8113ACE07E}"/>
      </w:docPartPr>
      <w:docPartBody>
        <w:p w:rsidR="00000000" w:rsidRDefault="0024193B">
          <w:pPr>
            <w:pStyle w:val="80436A443CB6498FABC609A4E8A4DBD4"/>
          </w:pPr>
          <w:r>
            <w:t>For each issue, identify the optimal way to resolve the issue and then identify the steps that your team needs to take in order to implement the resolution.</w:t>
          </w:r>
        </w:p>
      </w:docPartBody>
    </w:docPart>
    <w:docPart>
      <w:docPartPr>
        <w:name w:val="A204A9620BCA4594B8753043E6B4F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C58D4-3ACC-4B50-A199-9738A9F1F43B}"/>
      </w:docPartPr>
      <w:docPartBody>
        <w:p w:rsidR="00000000" w:rsidRDefault="0024193B">
          <w:pPr>
            <w:pStyle w:val="A204A9620BCA4594B8753043E6B4F2E5"/>
          </w:pPr>
          <w:r>
            <w:t>Date recorded</w:t>
          </w:r>
        </w:p>
      </w:docPartBody>
    </w:docPart>
    <w:docPart>
      <w:docPartPr>
        <w:name w:val="3D3EEBBACCFC44048C52C30012D20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08A6-0212-4005-AB68-D204C788AFEE}"/>
      </w:docPartPr>
      <w:docPartBody>
        <w:p w:rsidR="00000000" w:rsidRDefault="0024193B">
          <w:pPr>
            <w:pStyle w:val="3D3EEBBACCFC44048C52C30012D20594"/>
          </w:pPr>
          <w:r>
            <w:t>Risk description</w:t>
          </w:r>
        </w:p>
      </w:docPartBody>
    </w:docPart>
    <w:docPart>
      <w:docPartPr>
        <w:name w:val="DEA6716F1AC941FC9B849F0115BD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8C079-9E14-473E-A021-764AC20AEA21}"/>
      </w:docPartPr>
      <w:docPartBody>
        <w:p w:rsidR="00000000" w:rsidRDefault="0024193B">
          <w:pPr>
            <w:pStyle w:val="DEA6716F1AC941FC9B849F0115BDC8F3"/>
          </w:pPr>
          <w:r>
            <w:t>Probability</w:t>
          </w:r>
        </w:p>
      </w:docPartBody>
    </w:docPart>
    <w:docPart>
      <w:docPartPr>
        <w:name w:val="10A33D1D36444B9490BD33DC316E0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591F0-48BF-4849-A1D1-14DCFAC235A6}"/>
      </w:docPartPr>
      <w:docPartBody>
        <w:p w:rsidR="00000000" w:rsidRDefault="0024193B">
          <w:pPr>
            <w:pStyle w:val="10A33D1D36444B9490BD33DC316E0442"/>
          </w:pPr>
          <w:r>
            <w:t>Impact</w:t>
          </w:r>
        </w:p>
      </w:docPartBody>
    </w:docPart>
    <w:docPart>
      <w:docPartPr>
        <w:name w:val="453F2A71D4EF49E09E89B5A6450F4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387BC-A040-467B-B766-EF6A39565997}"/>
      </w:docPartPr>
      <w:docPartBody>
        <w:p w:rsidR="00000000" w:rsidRDefault="0024193B">
          <w:pPr>
            <w:pStyle w:val="453F2A71D4EF49E09E89B5A6450F4CED"/>
          </w:pPr>
          <w:r>
            <w:t>Mitigation plan</w:t>
          </w:r>
        </w:p>
      </w:docPartBody>
    </w:docPart>
    <w:docPart>
      <w:docPartPr>
        <w:name w:val="CB7284D0267544469C94E6BD573A1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262B-CED3-49B0-B3EE-8BFD908BE163}"/>
      </w:docPartPr>
      <w:docPartBody>
        <w:p w:rsidR="00000000" w:rsidRDefault="0024193B">
          <w:pPr>
            <w:pStyle w:val="CB7284D0267544469C94E6BD573A15D0"/>
          </w:pPr>
          <w:r>
            <w:t>Date 1</w:t>
          </w:r>
        </w:p>
      </w:docPartBody>
    </w:docPart>
    <w:docPart>
      <w:docPartPr>
        <w:name w:val="621B60FCE57F4544A16C7528B226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CAB05-57D8-4803-B9F6-DE186D991994}"/>
      </w:docPartPr>
      <w:docPartBody>
        <w:p w:rsidR="00000000" w:rsidRDefault="0024193B">
          <w:pPr>
            <w:pStyle w:val="621B60FCE57F4544A16C7528B226594C"/>
          </w:pPr>
          <w:r>
            <w:t>Description</w:t>
          </w:r>
        </w:p>
      </w:docPartBody>
    </w:docPart>
    <w:docPart>
      <w:docPartPr>
        <w:name w:val="BFF1F6BD10404C5298BAF559D8800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D9D58-FC8A-406B-BC7D-73ACAF3DC580}"/>
      </w:docPartPr>
      <w:docPartBody>
        <w:p w:rsidR="00000000" w:rsidRDefault="0024193B">
          <w:pPr>
            <w:pStyle w:val="BFF1F6BD10404C5298BAF559D880092A"/>
          </w:pPr>
          <w:r>
            <w:t>Probability</w:t>
          </w:r>
        </w:p>
      </w:docPartBody>
    </w:docPart>
    <w:docPart>
      <w:docPartPr>
        <w:name w:val="1EC5A2F7200C486F88D4DF09DE833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60040-6440-493E-9F31-E82C6C461E38}"/>
      </w:docPartPr>
      <w:docPartBody>
        <w:p w:rsidR="00000000" w:rsidRDefault="0024193B">
          <w:pPr>
            <w:pStyle w:val="1EC5A2F7200C486F88D4DF09DE83383E"/>
          </w:pPr>
          <w:r>
            <w:t>Impact</w:t>
          </w:r>
        </w:p>
      </w:docPartBody>
    </w:docPart>
    <w:docPart>
      <w:docPartPr>
        <w:name w:val="1E811F4F95E9464BA74684C830C8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1BD4C-833B-4007-AF45-DD296FE9B71E}"/>
      </w:docPartPr>
      <w:docPartBody>
        <w:p w:rsidR="00000000" w:rsidRDefault="0024193B">
          <w:pPr>
            <w:pStyle w:val="1E811F4F95E9464BA74684C830C8FE67"/>
          </w:pPr>
          <w:r>
            <w:t>Plan</w:t>
          </w:r>
        </w:p>
      </w:docPartBody>
    </w:docPart>
    <w:docPart>
      <w:docPartPr>
        <w:name w:val="FA58B8BE56FC4F1B9626DCDAAECFD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99300-B530-4218-9BDB-980727B40B22}"/>
      </w:docPartPr>
      <w:docPartBody>
        <w:p w:rsidR="00000000" w:rsidRDefault="0024193B">
          <w:pPr>
            <w:pStyle w:val="FA58B8BE56FC4F1B9626DCDAAECFD532"/>
          </w:pPr>
          <w:r>
            <w:t>Probability</w:t>
          </w:r>
        </w:p>
      </w:docPartBody>
    </w:docPart>
    <w:docPart>
      <w:docPartPr>
        <w:name w:val="D311FD381AFC4172AACCF734F1CFC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519B2-21D3-44A0-AF4D-2BAC57AFE712}"/>
      </w:docPartPr>
      <w:docPartBody>
        <w:p w:rsidR="00000000" w:rsidRDefault="00F16A96" w:rsidP="00F16A96">
          <w:pPr>
            <w:pStyle w:val="D311FD381AFC4172AACCF734F1CFC1F4"/>
          </w:pPr>
          <w:r>
            <w:t>Date recorded</w:t>
          </w:r>
        </w:p>
      </w:docPartBody>
    </w:docPart>
    <w:docPart>
      <w:docPartPr>
        <w:name w:val="D7C59F76C53641AD823803727338B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58691-6DC6-427D-9909-33908B2DC7FD}"/>
      </w:docPartPr>
      <w:docPartBody>
        <w:p w:rsidR="00000000" w:rsidRDefault="00F16A96" w:rsidP="00F16A96">
          <w:pPr>
            <w:pStyle w:val="D7C59F76C53641AD823803727338B3D1"/>
          </w:pPr>
          <w:r>
            <w:t>Risk description</w:t>
          </w:r>
        </w:p>
      </w:docPartBody>
    </w:docPart>
    <w:docPart>
      <w:docPartPr>
        <w:name w:val="D57B9FBC54054059913323092F30A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1A074-138F-412E-9275-56B54B8D06B5}"/>
      </w:docPartPr>
      <w:docPartBody>
        <w:p w:rsidR="00000000" w:rsidRDefault="00F16A96" w:rsidP="00F16A96">
          <w:pPr>
            <w:pStyle w:val="D57B9FBC54054059913323092F30A3D8"/>
          </w:pPr>
          <w:r>
            <w:t>Probability</w:t>
          </w:r>
        </w:p>
      </w:docPartBody>
    </w:docPart>
    <w:docPart>
      <w:docPartPr>
        <w:name w:val="2CDA29D91984412E82D7DB1FDEC3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04484-6A07-4FDF-A58A-60AAB9961F6E}"/>
      </w:docPartPr>
      <w:docPartBody>
        <w:p w:rsidR="00000000" w:rsidRDefault="00F16A96" w:rsidP="00F16A96">
          <w:pPr>
            <w:pStyle w:val="2CDA29D91984412E82D7DB1FDEC3C408"/>
          </w:pPr>
          <w:r>
            <w:t>Impact</w:t>
          </w:r>
        </w:p>
      </w:docPartBody>
    </w:docPart>
    <w:docPart>
      <w:docPartPr>
        <w:name w:val="94E55CEC253A41D9B2CDDEAEB3EC3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1521C-F10D-4CF9-947B-7A1769BE0E8E}"/>
      </w:docPartPr>
      <w:docPartBody>
        <w:p w:rsidR="00000000" w:rsidRDefault="00F16A96" w:rsidP="00F16A96">
          <w:pPr>
            <w:pStyle w:val="94E55CEC253A41D9B2CDDEAEB3EC336F"/>
          </w:pPr>
          <w:r>
            <w:t>Mitigation plan</w:t>
          </w:r>
        </w:p>
      </w:docPartBody>
    </w:docPart>
    <w:docPart>
      <w:docPartPr>
        <w:name w:val="7B35BF34C300448980FD401EFB322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EA54-FAD8-4416-B681-54AF7BDF4B8B}"/>
      </w:docPartPr>
      <w:docPartBody>
        <w:p w:rsidR="00000000" w:rsidRDefault="00F16A96" w:rsidP="00F16A96">
          <w:pPr>
            <w:pStyle w:val="7B35BF34C300448980FD401EFB322BEB"/>
          </w:pPr>
          <w:r>
            <w:t>Date 1</w:t>
          </w:r>
        </w:p>
      </w:docPartBody>
    </w:docPart>
    <w:docPart>
      <w:docPartPr>
        <w:name w:val="F55E5052F72549F8819A0887D864C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87814-ED71-407E-8795-7C2BC74A92FD}"/>
      </w:docPartPr>
      <w:docPartBody>
        <w:p w:rsidR="00000000" w:rsidRDefault="00F16A96" w:rsidP="00F16A96">
          <w:pPr>
            <w:pStyle w:val="F55E5052F72549F8819A0887D864CC91"/>
          </w:pPr>
          <w:r>
            <w:t>Description</w:t>
          </w:r>
        </w:p>
      </w:docPartBody>
    </w:docPart>
    <w:docPart>
      <w:docPartPr>
        <w:name w:val="74344914658340F5BAD57E928B3E6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C6FBD-2A1F-432A-B286-9313027CA60F}"/>
      </w:docPartPr>
      <w:docPartBody>
        <w:p w:rsidR="00000000" w:rsidRDefault="00F16A96" w:rsidP="00F16A96">
          <w:pPr>
            <w:pStyle w:val="74344914658340F5BAD57E928B3E69DB"/>
          </w:pPr>
          <w:r>
            <w:t>Probability</w:t>
          </w:r>
        </w:p>
      </w:docPartBody>
    </w:docPart>
    <w:docPart>
      <w:docPartPr>
        <w:name w:val="92C67C2BE07745FFB2E14F432D43D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F64C-EFA8-4CB2-87E6-8988F729DF0E}"/>
      </w:docPartPr>
      <w:docPartBody>
        <w:p w:rsidR="00000000" w:rsidRDefault="00F16A96" w:rsidP="00F16A96">
          <w:pPr>
            <w:pStyle w:val="92C67C2BE07745FFB2E14F432D43D78E"/>
          </w:pPr>
          <w:r>
            <w:t>Impact</w:t>
          </w:r>
        </w:p>
      </w:docPartBody>
    </w:docPart>
    <w:docPart>
      <w:docPartPr>
        <w:name w:val="07C201EEBD084B4E94BEFDC2AE2AB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8FD75-C7C6-4986-86D1-99AB0284D7BC}"/>
      </w:docPartPr>
      <w:docPartBody>
        <w:p w:rsidR="00000000" w:rsidRDefault="00F16A96" w:rsidP="00F16A96">
          <w:pPr>
            <w:pStyle w:val="07C201EEBD084B4E94BEFDC2AE2AB2B0"/>
          </w:pPr>
          <w:r>
            <w:t>Plan</w:t>
          </w:r>
        </w:p>
      </w:docPartBody>
    </w:docPart>
    <w:docPart>
      <w:docPartPr>
        <w:name w:val="9BC93D11325048A89590843B02F9F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8D4D-04D3-4871-B809-34D6BFF54471}"/>
      </w:docPartPr>
      <w:docPartBody>
        <w:p w:rsidR="00000000" w:rsidRDefault="00F16A96" w:rsidP="00F16A96">
          <w:pPr>
            <w:pStyle w:val="9BC93D11325048A89590843B02F9F57D"/>
          </w:pPr>
          <w:r>
            <w:t>Document</w:t>
          </w:r>
        </w:p>
      </w:docPartBody>
    </w:docPart>
    <w:docPart>
      <w:docPartPr>
        <w:name w:val="5824B9F240A74A60871D71A83D0B0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F6CE8-17F5-430B-A82C-9A148E3CFA25}"/>
      </w:docPartPr>
      <w:docPartBody>
        <w:p w:rsidR="00000000" w:rsidRDefault="00F16A96" w:rsidP="00F16A96">
          <w:pPr>
            <w:pStyle w:val="5824B9F240A74A60871D71A83D0B0F7C"/>
          </w:pPr>
          <w:r>
            <w:t>Recipients</w:t>
          </w:r>
        </w:p>
      </w:docPartBody>
    </w:docPart>
    <w:docPart>
      <w:docPartPr>
        <w:name w:val="3D925435FD4F4A2991020233FA53C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A6220-E04E-418C-89C0-CDCEAC1005B1}"/>
      </w:docPartPr>
      <w:docPartBody>
        <w:p w:rsidR="00000000" w:rsidRDefault="00F16A96" w:rsidP="00F16A96">
          <w:pPr>
            <w:pStyle w:val="3D925435FD4F4A2991020233FA53C32A"/>
          </w:pPr>
          <w:r>
            <w:t>Executive status report</w:t>
          </w:r>
        </w:p>
      </w:docPartBody>
    </w:docPart>
    <w:docPart>
      <w:docPartPr>
        <w:name w:val="ADAA601340CE43B8860363EE240E0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45B-9982-4E5A-9E06-2196DA17CBA0}"/>
      </w:docPartPr>
      <w:docPartBody>
        <w:p w:rsidR="00000000" w:rsidRDefault="00F16A96" w:rsidP="00F16A96">
          <w:pPr>
            <w:pStyle w:val="ADAA601340CE43B8860363EE240E041C"/>
          </w:pPr>
          <w:r>
            <w:t>Name</w:t>
          </w:r>
        </w:p>
      </w:docPartBody>
    </w:docPart>
    <w:docPart>
      <w:docPartPr>
        <w:name w:val="70D79F1DD61E4713BEABC8FA9DC1B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00BF6-F51B-44FF-B439-296EB25A949F}"/>
      </w:docPartPr>
      <w:docPartBody>
        <w:p w:rsidR="00000000" w:rsidRDefault="00F16A96" w:rsidP="00F16A96">
          <w:pPr>
            <w:pStyle w:val="70D79F1DD61E4713BEABC8FA9DC1B3F9"/>
          </w:pPr>
          <w:r>
            <w:t>Responsibility</w:t>
          </w:r>
        </w:p>
      </w:docPartBody>
    </w:docPart>
    <w:docPart>
      <w:docPartPr>
        <w:name w:val="0536035C01E446B5B346107C91249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999DC-0DF1-4051-B65E-963D7AE1DBBE}"/>
      </w:docPartPr>
      <w:docPartBody>
        <w:p w:rsidR="00000000" w:rsidRDefault="00F16A96" w:rsidP="00F16A96">
          <w:pPr>
            <w:pStyle w:val="0536035C01E446B5B346107C91249FC9"/>
          </w:pPr>
          <w:r>
            <w:t>Number</w:t>
          </w:r>
        </w:p>
      </w:docPartBody>
    </w:docPart>
    <w:docPart>
      <w:docPartPr>
        <w:name w:val="E73562D1D3CC44DFA00ABEECEACFC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57E1A-8062-45DA-B862-5DC716193F79}"/>
      </w:docPartPr>
      <w:docPartBody>
        <w:p w:rsidR="00000000" w:rsidRDefault="00F16A96" w:rsidP="00F16A96">
          <w:pPr>
            <w:pStyle w:val="E73562D1D3CC44DFA00ABEECEACFCCFC"/>
          </w:pPr>
          <w:r>
            <w:t>Risk management document</w:t>
          </w:r>
        </w:p>
      </w:docPartBody>
    </w:docPart>
    <w:docPart>
      <w:docPartPr>
        <w:name w:val="BAAB3BAD88344891957F5DCEC8443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CFFFF-B1D0-41E8-8024-A3A4B2004A4D}"/>
      </w:docPartPr>
      <w:docPartBody>
        <w:p w:rsidR="00000000" w:rsidRDefault="00F16A96" w:rsidP="00F16A96">
          <w:pPr>
            <w:pStyle w:val="BAAB3BAD88344891957F5DCEC84438EF"/>
          </w:pPr>
          <w:r>
            <w:t>Name</w:t>
          </w:r>
        </w:p>
      </w:docPartBody>
    </w:docPart>
    <w:docPart>
      <w:docPartPr>
        <w:name w:val="866E3AD8082240C09FB50E6808E04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C6A66-50F4-4396-A408-C1827796E7BD}"/>
      </w:docPartPr>
      <w:docPartBody>
        <w:p w:rsidR="00000000" w:rsidRDefault="00F16A96" w:rsidP="00F16A96">
          <w:pPr>
            <w:pStyle w:val="866E3AD8082240C09FB50E6808E04FF1"/>
          </w:pPr>
          <w:r>
            <w:t>Responsibility</w:t>
          </w:r>
        </w:p>
      </w:docPartBody>
    </w:docPart>
    <w:docPart>
      <w:docPartPr>
        <w:name w:val="2EE854A03D184DE7847610198568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C953F-AC2A-4D64-810A-7AC416C42841}"/>
      </w:docPartPr>
      <w:docPartBody>
        <w:p w:rsidR="00000000" w:rsidRDefault="00F16A96" w:rsidP="00F16A96">
          <w:pPr>
            <w:pStyle w:val="2EE854A03D184DE7847610198568FE0C"/>
          </w:pPr>
          <w:r>
            <w:t>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96"/>
    <w:rsid w:val="0024193B"/>
    <w:rsid w:val="00F1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474B20BF74C5FA1FCB9302261002A">
    <w:name w:val="6C6474B20BF74C5FA1FCB9302261002A"/>
  </w:style>
  <w:style w:type="paragraph" w:customStyle="1" w:styleId="1515B1EBDD2A4BBB93962CEB0BF7B5BA">
    <w:name w:val="1515B1EBDD2A4BBB93962CEB0BF7B5BA"/>
  </w:style>
  <w:style w:type="paragraph" w:customStyle="1" w:styleId="3342D88520B94B63AFF20125BCD96C3A">
    <w:name w:val="3342D88520B94B63AFF20125BCD96C3A"/>
  </w:style>
  <w:style w:type="paragraph" w:customStyle="1" w:styleId="896C1C45EFAC456DAB04F5105B87F4FB">
    <w:name w:val="896C1C45EFAC456DAB04F5105B87F4FB"/>
  </w:style>
  <w:style w:type="paragraph" w:customStyle="1" w:styleId="40722A151CFC4644A8B9B09E8C19127B">
    <w:name w:val="40722A151CFC4644A8B9B09E8C19127B"/>
  </w:style>
  <w:style w:type="paragraph" w:customStyle="1" w:styleId="FA37FB508CA94FDC8AA3DC74BCCCF87A">
    <w:name w:val="FA37FB508CA94FDC8AA3DC74BCCCF87A"/>
  </w:style>
  <w:style w:type="paragraph" w:customStyle="1" w:styleId="7C706CA7D1D5425DB3A0DB7558033401">
    <w:name w:val="7C706CA7D1D5425DB3A0DB7558033401"/>
  </w:style>
  <w:style w:type="paragraph" w:customStyle="1" w:styleId="01989889460A4291B061CA49A6060F73">
    <w:name w:val="01989889460A4291B061CA49A6060F73"/>
  </w:style>
  <w:style w:type="paragraph" w:customStyle="1" w:styleId="CD453FC08D8A4A059E8AD7643147C120">
    <w:name w:val="CD453FC08D8A4A059E8AD7643147C120"/>
  </w:style>
  <w:style w:type="paragraph" w:customStyle="1" w:styleId="CBEAE82B853947B68B6FBE96D3431388">
    <w:name w:val="CBEAE82B853947B68B6FBE96D3431388"/>
  </w:style>
  <w:style w:type="paragraph" w:customStyle="1" w:styleId="BE767987B3EE43EC8BC4315152AD341A">
    <w:name w:val="BE767987B3EE43EC8BC4315152AD341A"/>
  </w:style>
  <w:style w:type="paragraph" w:customStyle="1" w:styleId="7F66C3A4E51343BABDBC5C8B54B73C9F">
    <w:name w:val="7F66C3A4E51343BABDBC5C8B54B73C9F"/>
  </w:style>
  <w:style w:type="paragraph" w:customStyle="1" w:styleId="9BC5782802D1445FB79CDF3E80B58B75">
    <w:name w:val="9BC5782802D1445FB79CDF3E80B58B75"/>
  </w:style>
  <w:style w:type="paragraph" w:customStyle="1" w:styleId="DF8E7142722A4DBA95673BF64BBFA8A2">
    <w:name w:val="DF8E7142722A4DBA95673BF64BBFA8A2"/>
  </w:style>
  <w:style w:type="paragraph" w:customStyle="1" w:styleId="3B91046C21D445E4BE05F282A1FA67F4">
    <w:name w:val="3B91046C21D445E4BE05F282A1FA67F4"/>
  </w:style>
  <w:style w:type="paragraph" w:customStyle="1" w:styleId="BD61B7B0A5C84C9FB8586EA648C63F10">
    <w:name w:val="BD61B7B0A5C84C9FB8586EA648C63F10"/>
  </w:style>
  <w:style w:type="paragraph" w:customStyle="1" w:styleId="2AA176A0C63340B68F2CB1FDAD31C9C1">
    <w:name w:val="2AA176A0C63340B68F2CB1FDAD31C9C1"/>
  </w:style>
  <w:style w:type="paragraph" w:customStyle="1" w:styleId="06E5E37D260E4E34BAB2BB8C16548BDA">
    <w:name w:val="06E5E37D260E4E34BAB2BB8C16548BDA"/>
  </w:style>
  <w:style w:type="paragraph" w:customStyle="1" w:styleId="FCE1444DD369402F8D045574383682A7">
    <w:name w:val="FCE1444DD369402F8D045574383682A7"/>
  </w:style>
  <w:style w:type="paragraph" w:customStyle="1" w:styleId="D98663DCA6284FDC994F947976C467D9">
    <w:name w:val="D98663DCA6284FDC994F947976C467D9"/>
  </w:style>
  <w:style w:type="paragraph" w:customStyle="1" w:styleId="CABEFC0550D44C1F8C466B02AC14377B">
    <w:name w:val="CABEFC0550D44C1F8C466B02AC14377B"/>
  </w:style>
  <w:style w:type="paragraph" w:customStyle="1" w:styleId="BFE79B000249406994BC7097BC29DB9F">
    <w:name w:val="BFE79B000249406994BC7097BC29DB9F"/>
  </w:style>
  <w:style w:type="paragraph" w:customStyle="1" w:styleId="3F352CF53BD845BB866B49A2718AC83E">
    <w:name w:val="3F352CF53BD845BB866B49A2718AC83E"/>
  </w:style>
  <w:style w:type="paragraph" w:customStyle="1" w:styleId="0A2A734E3A7F4415B28854FEF20C1557">
    <w:name w:val="0A2A734E3A7F4415B28854FEF20C1557"/>
  </w:style>
  <w:style w:type="paragraph" w:customStyle="1" w:styleId="43975B873C7B4EA0A008A8FDCB3D3718">
    <w:name w:val="43975B873C7B4EA0A008A8FDCB3D3718"/>
  </w:style>
  <w:style w:type="paragraph" w:customStyle="1" w:styleId="FD06309C0B1447CA99FBCFBE136AEFCC">
    <w:name w:val="FD06309C0B1447CA99FBCFBE136AEFCC"/>
  </w:style>
  <w:style w:type="paragraph" w:customStyle="1" w:styleId="01D97236DC0E473EB575A2DC22C285A7">
    <w:name w:val="01D97236DC0E473EB575A2DC22C285A7"/>
  </w:style>
  <w:style w:type="paragraph" w:customStyle="1" w:styleId="33BB074720DE4BEB9187D3614989E50D">
    <w:name w:val="33BB074720DE4BEB9187D3614989E50D"/>
  </w:style>
  <w:style w:type="paragraph" w:customStyle="1" w:styleId="D1F2E5AA3A4C4C6AA96CC986EB996A6A">
    <w:name w:val="D1F2E5AA3A4C4C6AA96CC986EB996A6A"/>
  </w:style>
  <w:style w:type="paragraph" w:customStyle="1" w:styleId="0BE6FDC70214404580D3175F0BF58F79">
    <w:name w:val="0BE6FDC70214404580D3175F0BF58F79"/>
  </w:style>
  <w:style w:type="paragraph" w:customStyle="1" w:styleId="5CAB8ACE34344894AECEBFCD058C1713">
    <w:name w:val="5CAB8ACE34344894AECEBFCD058C1713"/>
  </w:style>
  <w:style w:type="paragraph" w:customStyle="1" w:styleId="95AAC31F1BE24488BBDC69D381117613">
    <w:name w:val="95AAC31F1BE24488BBDC69D381117613"/>
  </w:style>
  <w:style w:type="paragraph" w:customStyle="1" w:styleId="86CDD5C9089B43409AE2233E133021AE">
    <w:name w:val="86CDD5C9089B43409AE2233E133021AE"/>
  </w:style>
  <w:style w:type="paragraph" w:customStyle="1" w:styleId="EF3BA25C51584F5E8C941999A2973824">
    <w:name w:val="EF3BA25C51584F5E8C941999A2973824"/>
  </w:style>
  <w:style w:type="paragraph" w:customStyle="1" w:styleId="2A1697C9A0114408935AD23A15D8520C">
    <w:name w:val="2A1697C9A0114408935AD23A15D8520C"/>
  </w:style>
  <w:style w:type="paragraph" w:customStyle="1" w:styleId="B1306AB129BC4C3CB01D91D53CF153CC">
    <w:name w:val="B1306AB129BC4C3CB01D91D53CF153CC"/>
  </w:style>
  <w:style w:type="paragraph" w:customStyle="1" w:styleId="F2318DE7CFA845E2ABD0469D05FA61B8">
    <w:name w:val="F2318DE7CFA845E2ABD0469D05FA61B8"/>
  </w:style>
  <w:style w:type="paragraph" w:customStyle="1" w:styleId="4DF24DB0C3784870AFD7759ADFE07D0A">
    <w:name w:val="4DF24DB0C3784870AFD7759ADFE07D0A"/>
  </w:style>
  <w:style w:type="paragraph" w:customStyle="1" w:styleId="963368230ABF4D04A80803BD452D4E72">
    <w:name w:val="963368230ABF4D04A80803BD452D4E72"/>
  </w:style>
  <w:style w:type="paragraph" w:customStyle="1" w:styleId="E1F09B106D7D498B863EFF2E242F9BE1">
    <w:name w:val="E1F09B106D7D498B863EFF2E242F9BE1"/>
  </w:style>
  <w:style w:type="paragraph" w:customStyle="1" w:styleId="39202469073544C499FBDC24C441C6E8">
    <w:name w:val="39202469073544C499FBDC24C441C6E8"/>
  </w:style>
  <w:style w:type="paragraph" w:customStyle="1" w:styleId="C558F370149C41C2B47778C3D4A8FF0D">
    <w:name w:val="C558F370149C41C2B47778C3D4A8FF0D"/>
  </w:style>
  <w:style w:type="paragraph" w:customStyle="1" w:styleId="4032EC04803644AC90B36AE06DF1E96E">
    <w:name w:val="4032EC04803644AC90B36AE06DF1E96E"/>
  </w:style>
  <w:style w:type="paragraph" w:customStyle="1" w:styleId="9E7EF0209E07481CB2EB9E52A15A9EF4">
    <w:name w:val="9E7EF0209E07481CB2EB9E52A15A9EF4"/>
  </w:style>
  <w:style w:type="paragraph" w:customStyle="1" w:styleId="60FB9697576F4B19AF50545C3D27FB89">
    <w:name w:val="60FB9697576F4B19AF50545C3D27FB89"/>
  </w:style>
  <w:style w:type="paragraph" w:customStyle="1" w:styleId="995D0E1292EF424283D904156256B9DF">
    <w:name w:val="995D0E1292EF424283D904156256B9DF"/>
  </w:style>
  <w:style w:type="paragraph" w:customStyle="1" w:styleId="13BB5E1180AC4A7584D25CB54C5C7C9C">
    <w:name w:val="13BB5E1180AC4A7584D25CB54C5C7C9C"/>
  </w:style>
  <w:style w:type="paragraph" w:customStyle="1" w:styleId="C09DAA3728FA44D09B27113FDA9EB4F1">
    <w:name w:val="C09DAA3728FA44D09B27113FDA9EB4F1"/>
  </w:style>
  <w:style w:type="paragraph" w:customStyle="1" w:styleId="4DEEA75EA8AC4FB796128A6433402861">
    <w:name w:val="4DEEA75EA8AC4FB796128A6433402861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44A8FE62DF374F3B9CAFE19A9AA5B0E8">
    <w:name w:val="44A8FE62DF374F3B9CAFE19A9AA5B0E8"/>
  </w:style>
  <w:style w:type="paragraph" w:customStyle="1" w:styleId="DCCB99B46B0245AC9E9C6F3D564C8F9F">
    <w:name w:val="DCCB99B46B0245AC9E9C6F3D564C8F9F"/>
  </w:style>
  <w:style w:type="paragraph" w:customStyle="1" w:styleId="C9B3C86959A54195A2F848B457E1936A">
    <w:name w:val="C9B3C86959A54195A2F848B457E1936A"/>
  </w:style>
  <w:style w:type="paragraph" w:customStyle="1" w:styleId="FBA99FDEAA3D4BD5A1A581591B35722F">
    <w:name w:val="FBA99FDEAA3D4BD5A1A581591B35722F"/>
  </w:style>
  <w:style w:type="paragraph" w:customStyle="1" w:styleId="3E8EAA2DBCE246F0B817127D5F06A5F1">
    <w:name w:val="3E8EAA2DBCE246F0B817127D5F06A5F1"/>
  </w:style>
  <w:style w:type="paragraph" w:customStyle="1" w:styleId="6D50261F14E847A0AB3C73804229ACDD">
    <w:name w:val="6D50261F14E847A0AB3C73804229ACDD"/>
  </w:style>
  <w:style w:type="paragraph" w:customStyle="1" w:styleId="AFD1E212774442B1B00A5B36A2075B63">
    <w:name w:val="AFD1E212774442B1B00A5B36A2075B63"/>
  </w:style>
  <w:style w:type="paragraph" w:customStyle="1" w:styleId="732102847F6D4E84AE1AC3A2909329B3">
    <w:name w:val="732102847F6D4E84AE1AC3A2909329B3"/>
  </w:style>
  <w:style w:type="paragraph" w:customStyle="1" w:styleId="DEE11807812E48389AB95D42D4966E7B">
    <w:name w:val="DEE11807812E48389AB95D42D4966E7B"/>
  </w:style>
  <w:style w:type="paragraph" w:customStyle="1" w:styleId="65723D64542B4E969B92AD6C125BD0B7">
    <w:name w:val="65723D64542B4E969B92AD6C125BD0B7"/>
  </w:style>
  <w:style w:type="paragraph" w:customStyle="1" w:styleId="4F01CCB235684B10B1D6DA9F6E91201F">
    <w:name w:val="4F01CCB235684B10B1D6DA9F6E91201F"/>
  </w:style>
  <w:style w:type="paragraph" w:customStyle="1" w:styleId="6129C581CFB94076A82F01932C5CF61B">
    <w:name w:val="6129C581CFB94076A82F01932C5CF61B"/>
  </w:style>
  <w:style w:type="paragraph" w:customStyle="1" w:styleId="14EB729B673C441FA1C756F58E98E39B">
    <w:name w:val="14EB729B673C441FA1C756F58E98E39B"/>
  </w:style>
  <w:style w:type="paragraph" w:customStyle="1" w:styleId="632906E372B544BCA52739CF147213D2">
    <w:name w:val="632906E372B544BCA52739CF147213D2"/>
  </w:style>
  <w:style w:type="paragraph" w:customStyle="1" w:styleId="89E9317B305C42A0B18924D71CC81DB3">
    <w:name w:val="89E9317B305C42A0B18924D71CC81DB3"/>
  </w:style>
  <w:style w:type="paragraph" w:customStyle="1" w:styleId="FE0B7D02F5B7486293AEA3219256775E">
    <w:name w:val="FE0B7D02F5B7486293AEA3219256775E"/>
  </w:style>
  <w:style w:type="paragraph" w:customStyle="1" w:styleId="4E8AF93C8CA647F9AE70C907A51CC480">
    <w:name w:val="4E8AF93C8CA647F9AE70C907A51CC480"/>
  </w:style>
  <w:style w:type="paragraph" w:customStyle="1" w:styleId="92E254262E034239836C97367FEF3A27">
    <w:name w:val="92E254262E034239836C97367FEF3A27"/>
  </w:style>
  <w:style w:type="paragraph" w:customStyle="1" w:styleId="ABD6A19D33904BC3BB5B32B30EC590BE">
    <w:name w:val="ABD6A19D33904BC3BB5B32B30EC590BE"/>
  </w:style>
  <w:style w:type="paragraph" w:customStyle="1" w:styleId="678C86C731144D6398798F3BE339B473">
    <w:name w:val="678C86C731144D6398798F3BE339B473"/>
  </w:style>
  <w:style w:type="paragraph" w:customStyle="1" w:styleId="307FC6EF76C34FE19518200D4CFDAE28">
    <w:name w:val="307FC6EF76C34FE19518200D4CFDAE28"/>
  </w:style>
  <w:style w:type="paragraph" w:customStyle="1" w:styleId="4ADB5B6588CB4BB4AD3D7534063E54DA">
    <w:name w:val="4ADB5B6588CB4BB4AD3D7534063E54DA"/>
  </w:style>
  <w:style w:type="paragraph" w:customStyle="1" w:styleId="DC99672AF1BA4CD8BB329699872A7D1C">
    <w:name w:val="DC99672AF1BA4CD8BB329699872A7D1C"/>
  </w:style>
  <w:style w:type="paragraph" w:customStyle="1" w:styleId="C97ACF5AC73D4241B2C1BE042E6877AF">
    <w:name w:val="C97ACF5AC73D4241B2C1BE042E6877AF"/>
  </w:style>
  <w:style w:type="paragraph" w:customStyle="1" w:styleId="2C947B929F064B67B954B8EAD0B5B569">
    <w:name w:val="2C947B929F064B67B954B8EAD0B5B569"/>
  </w:style>
  <w:style w:type="paragraph" w:customStyle="1" w:styleId="0059C118C8DF4CC9AF408EF6A51902E8">
    <w:name w:val="0059C118C8DF4CC9AF408EF6A51902E8"/>
  </w:style>
  <w:style w:type="paragraph" w:customStyle="1" w:styleId="667149E4F1AF49AABADA5EE350F1A706">
    <w:name w:val="667149E4F1AF49AABADA5EE350F1A706"/>
  </w:style>
  <w:style w:type="paragraph" w:customStyle="1" w:styleId="9161DB1AD5614E718F01DF9B7CC95360">
    <w:name w:val="9161DB1AD5614E718F01DF9B7CC95360"/>
  </w:style>
  <w:style w:type="paragraph" w:customStyle="1" w:styleId="36A6F4A04AF24887A0F8D27EA8BD4BAB">
    <w:name w:val="36A6F4A04AF24887A0F8D27EA8BD4BAB"/>
  </w:style>
  <w:style w:type="paragraph" w:customStyle="1" w:styleId="FDD086D808BB474D8616BFC863AFED55">
    <w:name w:val="FDD086D808BB474D8616BFC863AFED55"/>
  </w:style>
  <w:style w:type="paragraph" w:customStyle="1" w:styleId="054E0FB76E1842CF8D8CCE145611F9FC">
    <w:name w:val="054E0FB76E1842CF8D8CCE145611F9FC"/>
  </w:style>
  <w:style w:type="paragraph" w:customStyle="1" w:styleId="20F380C2FED94DBB914CAEAEFB0F4677">
    <w:name w:val="20F380C2FED94DBB914CAEAEFB0F4677"/>
  </w:style>
  <w:style w:type="paragraph" w:customStyle="1" w:styleId="80436A443CB6498FABC609A4E8A4DBD4">
    <w:name w:val="80436A443CB6498FABC609A4E8A4DBD4"/>
  </w:style>
  <w:style w:type="paragraph" w:customStyle="1" w:styleId="6C4103037A0A4ED1B1D9A02F7B2F7BD9">
    <w:name w:val="6C4103037A0A4ED1B1D9A02F7B2F7BD9"/>
  </w:style>
  <w:style w:type="paragraph" w:customStyle="1" w:styleId="519B15E9A9E24110BA6CC7E11C074E64">
    <w:name w:val="519B15E9A9E24110BA6CC7E11C074E64"/>
  </w:style>
  <w:style w:type="paragraph" w:customStyle="1" w:styleId="A204A9620BCA4594B8753043E6B4F2E5">
    <w:name w:val="A204A9620BCA4594B8753043E6B4F2E5"/>
  </w:style>
  <w:style w:type="paragraph" w:customStyle="1" w:styleId="3D3EEBBACCFC44048C52C30012D20594">
    <w:name w:val="3D3EEBBACCFC44048C52C30012D20594"/>
  </w:style>
  <w:style w:type="paragraph" w:customStyle="1" w:styleId="DEA6716F1AC941FC9B849F0115BDC8F3">
    <w:name w:val="DEA6716F1AC941FC9B849F0115BDC8F3"/>
  </w:style>
  <w:style w:type="paragraph" w:customStyle="1" w:styleId="10A33D1D36444B9490BD33DC316E0442">
    <w:name w:val="10A33D1D36444B9490BD33DC316E0442"/>
  </w:style>
  <w:style w:type="paragraph" w:customStyle="1" w:styleId="453F2A71D4EF49E09E89B5A6450F4CED">
    <w:name w:val="453F2A71D4EF49E09E89B5A6450F4CED"/>
  </w:style>
  <w:style w:type="paragraph" w:customStyle="1" w:styleId="CB7284D0267544469C94E6BD573A15D0">
    <w:name w:val="CB7284D0267544469C94E6BD573A15D0"/>
  </w:style>
  <w:style w:type="paragraph" w:customStyle="1" w:styleId="621B60FCE57F4544A16C7528B226594C">
    <w:name w:val="621B60FCE57F4544A16C7528B226594C"/>
  </w:style>
  <w:style w:type="paragraph" w:customStyle="1" w:styleId="BFF1F6BD10404C5298BAF559D880092A">
    <w:name w:val="BFF1F6BD10404C5298BAF559D880092A"/>
  </w:style>
  <w:style w:type="paragraph" w:customStyle="1" w:styleId="1EC5A2F7200C486F88D4DF09DE83383E">
    <w:name w:val="1EC5A2F7200C486F88D4DF09DE83383E"/>
  </w:style>
  <w:style w:type="paragraph" w:customStyle="1" w:styleId="1E811F4F95E9464BA74684C830C8FE67">
    <w:name w:val="1E811F4F95E9464BA74684C830C8FE67"/>
  </w:style>
  <w:style w:type="paragraph" w:customStyle="1" w:styleId="A63B2237F28C4933B97EDC935ABA6BD8">
    <w:name w:val="A63B2237F28C4933B97EDC935ABA6BD8"/>
  </w:style>
  <w:style w:type="paragraph" w:customStyle="1" w:styleId="1C07396D54894427980FD2DDD43C74B7">
    <w:name w:val="1C07396D54894427980FD2DDD43C74B7"/>
  </w:style>
  <w:style w:type="paragraph" w:customStyle="1" w:styleId="FA58B8BE56FC4F1B9626DCDAAECFD532">
    <w:name w:val="FA58B8BE56FC4F1B9626DCDAAECFD532"/>
  </w:style>
  <w:style w:type="paragraph" w:customStyle="1" w:styleId="C6816B8C529946A6B26A2241355A306F">
    <w:name w:val="C6816B8C529946A6B26A2241355A306F"/>
  </w:style>
  <w:style w:type="paragraph" w:customStyle="1" w:styleId="87C5AAAC54624BB9B5312B79ED2FF13C">
    <w:name w:val="87C5AAAC54624BB9B5312B79ED2FF13C"/>
  </w:style>
  <w:style w:type="paragraph" w:customStyle="1" w:styleId="0146144A4C6743EA896DCB47679F4FB3">
    <w:name w:val="0146144A4C6743EA896DCB47679F4FB3"/>
  </w:style>
  <w:style w:type="paragraph" w:customStyle="1" w:styleId="8F563959EA5B475EA6BFEB76DBDD4E87">
    <w:name w:val="8F563959EA5B475EA6BFEB76DBDD4E87"/>
  </w:style>
  <w:style w:type="paragraph" w:customStyle="1" w:styleId="06509EC4B751422FB705C7017CE710CA">
    <w:name w:val="06509EC4B751422FB705C7017CE710CA"/>
  </w:style>
  <w:style w:type="paragraph" w:customStyle="1" w:styleId="1625AA0D17F443F49925D4708FF2B46A">
    <w:name w:val="1625AA0D17F443F49925D4708FF2B46A"/>
  </w:style>
  <w:style w:type="paragraph" w:customStyle="1" w:styleId="EA719E09B7924742A63B1BD16A667DA4">
    <w:name w:val="EA719E09B7924742A63B1BD16A667DA4"/>
  </w:style>
  <w:style w:type="paragraph" w:customStyle="1" w:styleId="933334FC117747F49802F860155DF238">
    <w:name w:val="933334FC117747F49802F860155DF238"/>
  </w:style>
  <w:style w:type="paragraph" w:customStyle="1" w:styleId="FCE62E84C2CF42B5A0FC618AFA0F596D">
    <w:name w:val="FCE62E84C2CF42B5A0FC618AFA0F596D"/>
  </w:style>
  <w:style w:type="paragraph" w:customStyle="1" w:styleId="4D99ED9C3DB146378A88D1826FEAB4C9">
    <w:name w:val="4D99ED9C3DB146378A88D1826FEAB4C9"/>
  </w:style>
  <w:style w:type="paragraph" w:customStyle="1" w:styleId="10DF2C3E82C0415484F466D506C8D82B">
    <w:name w:val="10DF2C3E82C0415484F466D506C8D82B"/>
  </w:style>
  <w:style w:type="paragraph" w:customStyle="1" w:styleId="D03777A1EFC248A5A7E4E5EB511A1BAC">
    <w:name w:val="D03777A1EFC248A5A7E4E5EB511A1BAC"/>
  </w:style>
  <w:style w:type="paragraph" w:customStyle="1" w:styleId="FF8E712013C04140BABB6A497E4966CF">
    <w:name w:val="FF8E712013C04140BABB6A497E4966CF"/>
  </w:style>
  <w:style w:type="paragraph" w:customStyle="1" w:styleId="3128337B06294FB89F3CAA91E6742A37">
    <w:name w:val="3128337B06294FB89F3CAA91E6742A37"/>
  </w:style>
  <w:style w:type="paragraph" w:customStyle="1" w:styleId="1AD8C409F27C4AD8A362263D5F2FBD49">
    <w:name w:val="1AD8C409F27C4AD8A362263D5F2FBD49"/>
    <w:rsid w:val="00F16A96"/>
  </w:style>
  <w:style w:type="paragraph" w:customStyle="1" w:styleId="FE1EBBAF64CE43C593FB33C2A92CCD87">
    <w:name w:val="FE1EBBAF64CE43C593FB33C2A92CCD87"/>
    <w:rsid w:val="00F16A96"/>
  </w:style>
  <w:style w:type="paragraph" w:customStyle="1" w:styleId="D311FD381AFC4172AACCF734F1CFC1F4">
    <w:name w:val="D311FD381AFC4172AACCF734F1CFC1F4"/>
    <w:rsid w:val="00F16A96"/>
  </w:style>
  <w:style w:type="paragraph" w:customStyle="1" w:styleId="D7C59F76C53641AD823803727338B3D1">
    <w:name w:val="D7C59F76C53641AD823803727338B3D1"/>
    <w:rsid w:val="00F16A96"/>
  </w:style>
  <w:style w:type="paragraph" w:customStyle="1" w:styleId="D57B9FBC54054059913323092F30A3D8">
    <w:name w:val="D57B9FBC54054059913323092F30A3D8"/>
    <w:rsid w:val="00F16A96"/>
  </w:style>
  <w:style w:type="paragraph" w:customStyle="1" w:styleId="2CDA29D91984412E82D7DB1FDEC3C408">
    <w:name w:val="2CDA29D91984412E82D7DB1FDEC3C408"/>
    <w:rsid w:val="00F16A96"/>
  </w:style>
  <w:style w:type="paragraph" w:customStyle="1" w:styleId="94E55CEC253A41D9B2CDDEAEB3EC336F">
    <w:name w:val="94E55CEC253A41D9B2CDDEAEB3EC336F"/>
    <w:rsid w:val="00F16A96"/>
  </w:style>
  <w:style w:type="paragraph" w:customStyle="1" w:styleId="7B35BF34C300448980FD401EFB322BEB">
    <w:name w:val="7B35BF34C300448980FD401EFB322BEB"/>
    <w:rsid w:val="00F16A96"/>
  </w:style>
  <w:style w:type="paragraph" w:customStyle="1" w:styleId="F55E5052F72549F8819A0887D864CC91">
    <w:name w:val="F55E5052F72549F8819A0887D864CC91"/>
    <w:rsid w:val="00F16A96"/>
  </w:style>
  <w:style w:type="paragraph" w:customStyle="1" w:styleId="74344914658340F5BAD57E928B3E69DB">
    <w:name w:val="74344914658340F5BAD57E928B3E69DB"/>
    <w:rsid w:val="00F16A96"/>
  </w:style>
  <w:style w:type="paragraph" w:customStyle="1" w:styleId="92C67C2BE07745FFB2E14F432D43D78E">
    <w:name w:val="92C67C2BE07745FFB2E14F432D43D78E"/>
    <w:rsid w:val="00F16A96"/>
  </w:style>
  <w:style w:type="paragraph" w:customStyle="1" w:styleId="07C201EEBD084B4E94BEFDC2AE2AB2B0">
    <w:name w:val="07C201EEBD084B4E94BEFDC2AE2AB2B0"/>
    <w:rsid w:val="00F16A96"/>
  </w:style>
  <w:style w:type="paragraph" w:customStyle="1" w:styleId="B2CED9BC33AD4DB58E284988A793F603">
    <w:name w:val="B2CED9BC33AD4DB58E284988A793F603"/>
    <w:rsid w:val="00F16A96"/>
  </w:style>
  <w:style w:type="paragraph" w:customStyle="1" w:styleId="BDE6BEA4DB57493FBBF15755553E6357">
    <w:name w:val="BDE6BEA4DB57493FBBF15755553E6357"/>
    <w:rsid w:val="00F16A96"/>
  </w:style>
  <w:style w:type="paragraph" w:customStyle="1" w:styleId="0CFD5F391D9C4E11801F75C6DCCAECB4">
    <w:name w:val="0CFD5F391D9C4E11801F75C6DCCAECB4"/>
    <w:rsid w:val="00F16A96"/>
  </w:style>
  <w:style w:type="paragraph" w:customStyle="1" w:styleId="F0E873707B4E4488BF982520AC4A4995">
    <w:name w:val="F0E873707B4E4488BF982520AC4A4995"/>
    <w:rsid w:val="00F16A96"/>
  </w:style>
  <w:style w:type="paragraph" w:customStyle="1" w:styleId="0867ABCC01EF41FEBD76303B2D68BF3C">
    <w:name w:val="0867ABCC01EF41FEBD76303B2D68BF3C"/>
    <w:rsid w:val="00F16A96"/>
  </w:style>
  <w:style w:type="paragraph" w:customStyle="1" w:styleId="53E533D397554DEA806B24FCE0587D69">
    <w:name w:val="53E533D397554DEA806B24FCE0587D69"/>
    <w:rsid w:val="00F16A96"/>
  </w:style>
  <w:style w:type="paragraph" w:customStyle="1" w:styleId="66B7760CBC4C4BBDA85EEBA807DD13EF">
    <w:name w:val="66B7760CBC4C4BBDA85EEBA807DD13EF"/>
    <w:rsid w:val="00F16A96"/>
  </w:style>
  <w:style w:type="paragraph" w:customStyle="1" w:styleId="E0E72A8749FA4870A2AD378C6EFCC4DB">
    <w:name w:val="E0E72A8749FA4870A2AD378C6EFCC4DB"/>
    <w:rsid w:val="00F16A96"/>
  </w:style>
  <w:style w:type="paragraph" w:customStyle="1" w:styleId="1EA4AA65F80D437783CB0FCD0D07366A">
    <w:name w:val="1EA4AA65F80D437783CB0FCD0D07366A"/>
    <w:rsid w:val="00F16A96"/>
  </w:style>
  <w:style w:type="paragraph" w:customStyle="1" w:styleId="B389348A708B436FBF8A9F8B597493F7">
    <w:name w:val="B389348A708B436FBF8A9F8B597493F7"/>
    <w:rsid w:val="00F16A96"/>
  </w:style>
  <w:style w:type="paragraph" w:customStyle="1" w:styleId="8E00BD417D8B4E6AA22092F4E7A82F1F">
    <w:name w:val="8E00BD417D8B4E6AA22092F4E7A82F1F"/>
    <w:rsid w:val="00F16A96"/>
  </w:style>
  <w:style w:type="paragraph" w:customStyle="1" w:styleId="14553DAD6D5143C89E766E4CFF52DEBC">
    <w:name w:val="14553DAD6D5143C89E766E4CFF52DEBC"/>
    <w:rsid w:val="00F16A96"/>
  </w:style>
  <w:style w:type="paragraph" w:customStyle="1" w:styleId="411AF9C747D84CAF9075174BB267F166">
    <w:name w:val="411AF9C747D84CAF9075174BB267F166"/>
    <w:rsid w:val="00F16A96"/>
  </w:style>
  <w:style w:type="paragraph" w:customStyle="1" w:styleId="D75E92BD60B34516B01405FE979E954C">
    <w:name w:val="D75E92BD60B34516B01405FE979E954C"/>
    <w:rsid w:val="00F16A96"/>
  </w:style>
  <w:style w:type="paragraph" w:customStyle="1" w:styleId="20BCA345CDEF463083296E682A260979">
    <w:name w:val="20BCA345CDEF463083296E682A260979"/>
    <w:rsid w:val="00F16A96"/>
  </w:style>
  <w:style w:type="paragraph" w:customStyle="1" w:styleId="A803C5B77437424B9249AE45595E353E">
    <w:name w:val="A803C5B77437424B9249AE45595E353E"/>
    <w:rsid w:val="00F16A96"/>
  </w:style>
  <w:style w:type="paragraph" w:customStyle="1" w:styleId="AF40BF2E6595404E888B25F934D01F58">
    <w:name w:val="AF40BF2E6595404E888B25F934D01F58"/>
    <w:rsid w:val="00F16A96"/>
  </w:style>
  <w:style w:type="paragraph" w:customStyle="1" w:styleId="73EE7BABAE524DFA86FA079B538E15B5">
    <w:name w:val="73EE7BABAE524DFA86FA079B538E15B5"/>
    <w:rsid w:val="00F16A96"/>
  </w:style>
  <w:style w:type="paragraph" w:customStyle="1" w:styleId="059A179E9C5B4C6BAF0839B6FBE2D731">
    <w:name w:val="059A179E9C5B4C6BAF0839B6FBE2D731"/>
    <w:rsid w:val="00F16A96"/>
  </w:style>
  <w:style w:type="paragraph" w:customStyle="1" w:styleId="CDEAD31B20454C348DAA5253EDD333FF">
    <w:name w:val="CDEAD31B20454C348DAA5253EDD333FF"/>
    <w:rsid w:val="00F16A96"/>
  </w:style>
  <w:style w:type="paragraph" w:customStyle="1" w:styleId="16C6DA452BE14CF2BAEF3DC601E02CCC">
    <w:name w:val="16C6DA452BE14CF2BAEF3DC601E02CCC"/>
    <w:rsid w:val="00F16A96"/>
  </w:style>
  <w:style w:type="paragraph" w:customStyle="1" w:styleId="8FCE67C3FCA54537843D63E17BCBCBCB">
    <w:name w:val="8FCE67C3FCA54537843D63E17BCBCBCB"/>
    <w:rsid w:val="00F16A96"/>
  </w:style>
  <w:style w:type="paragraph" w:customStyle="1" w:styleId="1247A8047E30499CB53B5F955A1EF689">
    <w:name w:val="1247A8047E30499CB53B5F955A1EF689"/>
    <w:rsid w:val="00F16A96"/>
  </w:style>
  <w:style w:type="paragraph" w:customStyle="1" w:styleId="2007ECF07F9142ACA6C2979E14EA40BF">
    <w:name w:val="2007ECF07F9142ACA6C2979E14EA40BF"/>
    <w:rsid w:val="00F16A96"/>
  </w:style>
  <w:style w:type="paragraph" w:customStyle="1" w:styleId="DDFF095AE7DB4FE9B5F10CB5A08432ED">
    <w:name w:val="DDFF095AE7DB4FE9B5F10CB5A08432ED"/>
    <w:rsid w:val="00F16A96"/>
  </w:style>
  <w:style w:type="paragraph" w:customStyle="1" w:styleId="B989DA101B9A4A1C8BDBDFE5D8F661D9">
    <w:name w:val="B989DA101B9A4A1C8BDBDFE5D8F661D9"/>
    <w:rsid w:val="00F16A96"/>
  </w:style>
  <w:style w:type="paragraph" w:customStyle="1" w:styleId="07D8D6CA723A40F4B6E9D1420523010D">
    <w:name w:val="07D8D6CA723A40F4B6E9D1420523010D"/>
    <w:rsid w:val="00F16A96"/>
  </w:style>
  <w:style w:type="paragraph" w:customStyle="1" w:styleId="53DAB25E45344DB6AFD437E55B720E21">
    <w:name w:val="53DAB25E45344DB6AFD437E55B720E21"/>
    <w:rsid w:val="00F16A96"/>
  </w:style>
  <w:style w:type="paragraph" w:customStyle="1" w:styleId="785268ED95E541F3B8CA47C530673B14">
    <w:name w:val="785268ED95E541F3B8CA47C530673B14"/>
    <w:rsid w:val="00F16A96"/>
  </w:style>
  <w:style w:type="paragraph" w:customStyle="1" w:styleId="BB727C51C0F44D899DA1AFCCCBE393B9">
    <w:name w:val="BB727C51C0F44D899DA1AFCCCBE393B9"/>
    <w:rsid w:val="00F16A96"/>
  </w:style>
  <w:style w:type="paragraph" w:customStyle="1" w:styleId="5E7B87E122B04D7C948704D53C762E7C">
    <w:name w:val="5E7B87E122B04D7C948704D53C762E7C"/>
    <w:rsid w:val="00F16A96"/>
  </w:style>
  <w:style w:type="paragraph" w:customStyle="1" w:styleId="F4A94DCA70B4492586DD3BDC43AE33E6">
    <w:name w:val="F4A94DCA70B4492586DD3BDC43AE33E6"/>
    <w:rsid w:val="00F16A96"/>
  </w:style>
  <w:style w:type="paragraph" w:customStyle="1" w:styleId="7C02430593654C428BB319386C8028E7">
    <w:name w:val="7C02430593654C428BB319386C8028E7"/>
    <w:rsid w:val="00F16A96"/>
  </w:style>
  <w:style w:type="paragraph" w:customStyle="1" w:styleId="9BC93D11325048A89590843B02F9F57D">
    <w:name w:val="9BC93D11325048A89590843B02F9F57D"/>
    <w:rsid w:val="00F16A96"/>
  </w:style>
  <w:style w:type="paragraph" w:customStyle="1" w:styleId="5824B9F240A74A60871D71A83D0B0F7C">
    <w:name w:val="5824B9F240A74A60871D71A83D0B0F7C"/>
    <w:rsid w:val="00F16A96"/>
  </w:style>
  <w:style w:type="paragraph" w:customStyle="1" w:styleId="3D925435FD4F4A2991020233FA53C32A">
    <w:name w:val="3D925435FD4F4A2991020233FA53C32A"/>
    <w:rsid w:val="00F16A96"/>
  </w:style>
  <w:style w:type="paragraph" w:customStyle="1" w:styleId="ADAA601340CE43B8860363EE240E041C">
    <w:name w:val="ADAA601340CE43B8860363EE240E041C"/>
    <w:rsid w:val="00F16A96"/>
  </w:style>
  <w:style w:type="paragraph" w:customStyle="1" w:styleId="70D79F1DD61E4713BEABC8FA9DC1B3F9">
    <w:name w:val="70D79F1DD61E4713BEABC8FA9DC1B3F9"/>
    <w:rsid w:val="00F16A96"/>
  </w:style>
  <w:style w:type="paragraph" w:customStyle="1" w:styleId="0536035C01E446B5B346107C91249FC9">
    <w:name w:val="0536035C01E446B5B346107C91249FC9"/>
    <w:rsid w:val="00F16A96"/>
  </w:style>
  <w:style w:type="paragraph" w:customStyle="1" w:styleId="E73562D1D3CC44DFA00ABEECEACFCCFC">
    <w:name w:val="E73562D1D3CC44DFA00ABEECEACFCCFC"/>
    <w:rsid w:val="00F16A96"/>
  </w:style>
  <w:style w:type="paragraph" w:customStyle="1" w:styleId="BAAB3BAD88344891957F5DCEC84438EF">
    <w:name w:val="BAAB3BAD88344891957F5DCEC84438EF"/>
    <w:rsid w:val="00F16A96"/>
  </w:style>
  <w:style w:type="paragraph" w:customStyle="1" w:styleId="866E3AD8082240C09FB50E6808E04FF1">
    <w:name w:val="866E3AD8082240C09FB50E6808E04FF1"/>
    <w:rsid w:val="00F16A96"/>
  </w:style>
  <w:style w:type="paragraph" w:customStyle="1" w:styleId="2EE854A03D184DE7847610198568FE0C">
    <w:name w:val="2EE854A03D184DE7847610198568FE0C"/>
    <w:rsid w:val="00F16A96"/>
  </w:style>
  <w:style w:type="paragraph" w:customStyle="1" w:styleId="40AEECD5978F4C5BA016AF14E6B495A2">
    <w:name w:val="40AEECD5978F4C5BA016AF14E6B495A2"/>
    <w:rsid w:val="00F16A96"/>
  </w:style>
  <w:style w:type="paragraph" w:customStyle="1" w:styleId="60042591018C47A096CBA0399E1E9BB3">
    <w:name w:val="60042591018C47A096CBA0399E1E9BB3"/>
    <w:rsid w:val="00F16A96"/>
  </w:style>
  <w:style w:type="paragraph" w:customStyle="1" w:styleId="2137C0EE469545AD9CD439B3F11E3B29">
    <w:name w:val="2137C0EE469545AD9CD439B3F11E3B29"/>
    <w:rsid w:val="00F16A96"/>
  </w:style>
  <w:style w:type="paragraph" w:customStyle="1" w:styleId="2284B7395E974E9DA77FEACCAEB8AD20">
    <w:name w:val="2284B7395E974E9DA77FEACCAEB8AD20"/>
    <w:rsid w:val="00F16A96"/>
  </w:style>
  <w:style w:type="paragraph" w:customStyle="1" w:styleId="9658086BCAF84F378475856392C12765">
    <w:name w:val="9658086BCAF84F378475856392C12765"/>
    <w:rsid w:val="00F16A96"/>
  </w:style>
  <w:style w:type="paragraph" w:customStyle="1" w:styleId="B1BDB227995F42C2916287225954B80B">
    <w:name w:val="B1BDB227995F42C2916287225954B80B"/>
    <w:rsid w:val="00F16A96"/>
  </w:style>
  <w:style w:type="paragraph" w:customStyle="1" w:styleId="F091DDD5449E45C3B128081BE402DAC4">
    <w:name w:val="F091DDD5449E45C3B128081BE402DAC4"/>
    <w:rsid w:val="00F16A96"/>
  </w:style>
  <w:style w:type="paragraph" w:customStyle="1" w:styleId="1564D420D643429DB80244F099F656B9">
    <w:name w:val="1564D420D643429DB80244F099F656B9"/>
    <w:rsid w:val="00F16A96"/>
  </w:style>
  <w:style w:type="paragraph" w:customStyle="1" w:styleId="DBE965D89A2644F5BB6FB74F411412A0">
    <w:name w:val="DBE965D89A2644F5BB6FB74F411412A0"/>
    <w:rsid w:val="00F16A96"/>
  </w:style>
  <w:style w:type="paragraph" w:customStyle="1" w:styleId="A262E021D7E5451A8A22DFC6EDE86734">
    <w:name w:val="A262E021D7E5451A8A22DFC6EDE86734"/>
    <w:rsid w:val="00F16A96"/>
  </w:style>
  <w:style w:type="paragraph" w:customStyle="1" w:styleId="8E6DC10BE56042008EBC982ECE1F9F7D">
    <w:name w:val="8E6DC10BE56042008EBC982ECE1F9F7D"/>
    <w:rsid w:val="00F16A96"/>
  </w:style>
  <w:style w:type="paragraph" w:customStyle="1" w:styleId="87A51EBE57AA4BA18CB812E0F35DB806">
    <w:name w:val="87A51EBE57AA4BA18CB812E0F35DB806"/>
    <w:rsid w:val="00F16A96"/>
  </w:style>
  <w:style w:type="paragraph" w:customStyle="1" w:styleId="7527FC3A3691493FB5ED13CA4F5FCB39">
    <w:name w:val="7527FC3A3691493FB5ED13CA4F5FCB39"/>
    <w:rsid w:val="00F16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CV MAnagement system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81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Consulting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Test Plan: CV management systems</cp:keywords>
  <dc:description>Lucy Hamilton &amp; Melvin Kamau</dc:description>
  <cp:lastModifiedBy>Admin</cp:lastModifiedBy>
  <cp:revision>32</cp:revision>
  <dcterms:created xsi:type="dcterms:W3CDTF">2018-10-16T10:27:00Z</dcterms:created>
  <dcterms:modified xsi:type="dcterms:W3CDTF">2018-10-16T11:48:00Z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