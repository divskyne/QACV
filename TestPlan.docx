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B8" w:rsidRDefault="000E6451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6C6474B20BF74C5FA1FCB9302261002A"/>
          </w:placeholder>
          <w:temporary/>
          <w:showingPlcHdr/>
          <w15:appearance w15:val="hidden"/>
        </w:sdtPr>
        <w:sdtEndPr/>
        <w:sdtContent>
          <w:r w:rsidR="00B87079">
            <w:t>Version</w:t>
          </w:r>
        </w:sdtContent>
      </w:sdt>
      <w:r w:rsidR="00E279B8">
        <w:t xml:space="preserve"> </w:t>
      </w:r>
      <w:r w:rsidR="007A23FD">
        <w:t>1.0</w:t>
      </w:r>
    </w:p>
    <w:p w:rsidR="00E279B8" w:rsidRDefault="007A23FD" w:rsidP="00E279B8">
      <w:pPr>
        <w:pStyle w:val="Subtitle"/>
      </w:pPr>
      <w:r>
        <w:t>15/10/2018</w:t>
      </w:r>
    </w:p>
    <w:p w:rsidR="00E279B8" w:rsidRDefault="00E279B8" w:rsidP="002B21AE">
      <w:pPr>
        <w:pStyle w:val="Logo"/>
        <w:tabs>
          <w:tab w:val="left" w:pos="6282"/>
        </w:tabs>
      </w:pPr>
      <w:r>
        <w:rPr>
          <w:lang w:val="en-GB" w:eastAsia="en-GB"/>
        </w:rPr>
        <w:drawing>
          <wp:inline distT="0" distB="0" distL="0" distR="0" wp14:anchorId="46C2D08D" wp14:editId="22A8AFA7">
            <wp:extent cx="2647950" cy="1447800"/>
            <wp:effectExtent l="0" t="0" r="0" b="0"/>
            <wp:docPr id="8" name="Picture 8" descr="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B8" w:rsidRDefault="00D3012D" w:rsidP="00E279B8">
      <w:pPr>
        <w:pStyle w:val="Subtitle"/>
      </w:pPr>
      <w:r>
        <w:t>CV MAnagement system</w:t>
      </w:r>
    </w:p>
    <w:p w:rsidR="00E279B8" w:rsidRDefault="000E6451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FA37FB508CA94FDC8AA3DC74BCCCF87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7A23FD">
            <w:t>QA Consulting</w:t>
          </w:r>
        </w:sdtContent>
      </w:sdt>
    </w:p>
    <w:p w:rsidR="00E279B8" w:rsidRDefault="000E6451" w:rsidP="00714CE5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7C706CA7D1D5425DB3A0DB7558033401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3012D">
            <w:t>overall documentation</w:t>
          </w:r>
        </w:sdtContent>
      </w:sdt>
    </w:p>
    <w:p w:rsidR="00907CBB" w:rsidRDefault="00907CBB" w:rsidP="00E279B8">
      <w:pPr>
        <w:rPr>
          <w:noProof/>
        </w:rPr>
      </w:pPr>
    </w:p>
    <w:p w:rsidR="000D780C" w:rsidRDefault="000D780C" w:rsidP="008439BC">
      <w:pPr>
        <w:pStyle w:val="Heading1"/>
      </w:pPr>
      <w:r>
        <w:lastRenderedPageBreak/>
        <w:t>Team Structure</w:t>
      </w:r>
    </w:p>
    <w:p w:rsidR="000D780C" w:rsidRDefault="000D780C" w:rsidP="000D780C">
      <w:pPr>
        <w:pStyle w:val="Heading2"/>
      </w:pPr>
      <w:r>
        <w:t>Team Roles</w:t>
      </w:r>
    </w:p>
    <w:p w:rsidR="000D780C" w:rsidRDefault="000D780C" w:rsidP="000D780C">
      <w:r>
        <w:t>Lucy Hamilton (Project Leader): Tester</w:t>
      </w:r>
    </w:p>
    <w:p w:rsidR="000D780C" w:rsidRDefault="000D780C" w:rsidP="000D780C">
      <w:r>
        <w:t>Melvin Kamau (Scrum Master): Tester</w:t>
      </w:r>
    </w:p>
    <w:p w:rsidR="000D780C" w:rsidRDefault="000D780C" w:rsidP="000D780C">
      <w:r>
        <w:t>Manish: Backend (MongoDB)</w:t>
      </w:r>
    </w:p>
    <w:p w:rsidR="000D780C" w:rsidRDefault="000D780C" w:rsidP="000D780C">
      <w:r>
        <w:t xml:space="preserve">Divine: </w:t>
      </w:r>
    </w:p>
    <w:p w:rsidR="000D780C" w:rsidRDefault="000D780C" w:rsidP="000D780C">
      <w:r>
        <w:t xml:space="preserve">Jordan: </w:t>
      </w:r>
    </w:p>
    <w:p w:rsidR="000D780C" w:rsidRDefault="000D780C" w:rsidP="000D780C">
      <w:r>
        <w:t xml:space="preserve">Emile: </w:t>
      </w:r>
    </w:p>
    <w:p w:rsidR="009C3FC2" w:rsidRDefault="009C3FC2" w:rsidP="000D780C">
      <w:r>
        <w:t xml:space="preserve">Karun (Scribe): </w:t>
      </w:r>
    </w:p>
    <w:p w:rsidR="000D780C" w:rsidRDefault="009C3FC2" w:rsidP="009C3FC2">
      <w:pPr>
        <w:pStyle w:val="Heading2"/>
      </w:pPr>
      <w:r>
        <w:t>Team objectives:</w:t>
      </w:r>
    </w:p>
    <w:p w:rsidR="009C3FC2" w:rsidRDefault="009C3FC2" w:rsidP="009C3FC2">
      <w:pPr>
        <w:pStyle w:val="Heading3"/>
      </w:pPr>
      <w:r>
        <w:t>User Stories</w:t>
      </w:r>
    </w:p>
    <w:p w:rsidR="009C3FC2" w:rsidRDefault="009C3FC2" w:rsidP="009C3FC2">
      <w:r>
        <w:t xml:space="preserve">The 5 user stories that have been given by our product owner are: </w:t>
      </w:r>
    </w:p>
    <w:p w:rsidR="009C3FC2" w:rsidRDefault="009C3FC2" w:rsidP="009C3FC2">
      <w:pPr>
        <w:pStyle w:val="ListBullet"/>
      </w:pPr>
      <w:r>
        <w:t>As a trainee, I want to upload my CV so that it can be sent out by the sales department.</w:t>
      </w:r>
    </w:p>
    <w:p w:rsidR="009C3FC2" w:rsidRDefault="009C3FC2" w:rsidP="009C3FC2">
      <w:pPr>
        <w:pStyle w:val="ListBullet"/>
      </w:pPr>
      <w:r>
        <w:t xml:space="preserve">As a trainer, I want to find a particular trainee’s CV so that I can monitor their progress. </w:t>
      </w:r>
    </w:p>
    <w:p w:rsidR="009C3FC2" w:rsidRDefault="009C3FC2" w:rsidP="009C3FC2">
      <w:pPr>
        <w:pStyle w:val="ListBullet"/>
      </w:pPr>
      <w:r>
        <w:t xml:space="preserve"> As a user, I want to log in to the CV management System so that I can update and maintain my account. </w:t>
      </w:r>
    </w:p>
    <w:p w:rsidR="009C3FC2" w:rsidRDefault="009C3FC2" w:rsidP="009C3FC2">
      <w:pPr>
        <w:pStyle w:val="ListBullet"/>
      </w:pPr>
      <w:r>
        <w:t xml:space="preserve"> As a Training manager, I want access to all CVs so that I can keep an eye on all of the trainees, past and present. </w:t>
      </w:r>
    </w:p>
    <w:p w:rsidR="009C3FC2" w:rsidRDefault="009C3FC2" w:rsidP="009C3FC2">
      <w:pPr>
        <w:pStyle w:val="ListBullet"/>
      </w:pPr>
      <w:r>
        <w:t>As a member of the soft skills team, I want to “flag” any CV that I see as inappropriate, so that it can be reviewed by the training manager.</w:t>
      </w:r>
    </w:p>
    <w:p w:rsidR="00852F14" w:rsidRDefault="00852F14" w:rsidP="00852F14">
      <w:pPr>
        <w:pStyle w:val="Heading1"/>
      </w:pPr>
      <w:r>
        <w:t xml:space="preserve">SPRINT 1 </w:t>
      </w:r>
    </w:p>
    <w:p w:rsidR="00852F14" w:rsidRDefault="00852F14" w:rsidP="00852F14">
      <w:r>
        <w:t>(Week 1: 15</w:t>
      </w:r>
      <w:r w:rsidRPr="00852F14">
        <w:rPr>
          <w:vertAlign w:val="superscript"/>
        </w:rPr>
        <w:t>th</w:t>
      </w:r>
      <w:r>
        <w:t xml:space="preserve"> October – 19</w:t>
      </w:r>
      <w:r w:rsidRPr="00852F14">
        <w:rPr>
          <w:vertAlign w:val="superscript"/>
        </w:rPr>
        <w:t>th</w:t>
      </w:r>
      <w:r>
        <w:t xml:space="preserve"> October)</w:t>
      </w:r>
    </w:p>
    <w:p w:rsidR="00852F14" w:rsidRDefault="00852F14" w:rsidP="00852F14">
      <w:pPr>
        <w:rPr>
          <w:rFonts w:ascii="Segoe UI" w:hAnsi="Segoe UI" w:cs="Segoe UI"/>
          <w:b/>
          <w:color w:val="5E6C84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5E6C84"/>
          <w:sz w:val="18"/>
          <w:szCs w:val="18"/>
          <w:shd w:val="clear" w:color="auto" w:fill="FFFFFF"/>
        </w:rPr>
        <w:t xml:space="preserve">JIRA: </w:t>
      </w:r>
      <w:hyperlink r:id="rId9" w:history="1">
        <w:r w:rsidRPr="00F543A7">
          <w:rPr>
            <w:rStyle w:val="Hyperlink"/>
            <w:rFonts w:ascii="Segoe UI" w:hAnsi="Segoe UI" w:cs="Segoe UI"/>
            <w:b/>
            <w:sz w:val="18"/>
            <w:szCs w:val="18"/>
            <w:shd w:val="clear" w:color="auto" w:fill="FFFFFF"/>
          </w:rPr>
          <w:t>https://qacacademyyellow.atlassian.net/secure/RapidBoard.jspa?projectKey=CCS&amp;rapidView=13</w:t>
        </w:r>
      </w:hyperlink>
      <w:r>
        <w:rPr>
          <w:rFonts w:ascii="Segoe UI" w:hAnsi="Segoe UI" w:cs="Segoe UI"/>
          <w:b/>
          <w:color w:val="5E6C84"/>
          <w:sz w:val="18"/>
          <w:szCs w:val="18"/>
          <w:shd w:val="clear" w:color="auto" w:fill="FFFFFF"/>
        </w:rPr>
        <w:t xml:space="preserve"> </w:t>
      </w:r>
    </w:p>
    <w:p w:rsidR="00852F14" w:rsidRDefault="00852F14" w:rsidP="00852F14">
      <w:r w:rsidRPr="00852F14">
        <w:rPr>
          <w:rFonts w:ascii="Segoe UI" w:hAnsi="Segoe UI" w:cs="Segoe UI"/>
          <w:b/>
          <w:color w:val="5E6C84"/>
          <w:sz w:val="18"/>
          <w:szCs w:val="18"/>
          <w:shd w:val="clear" w:color="auto" w:fill="FFFFFF"/>
        </w:rPr>
        <w:t>Definition of Ready</w:t>
      </w:r>
      <w:r>
        <w:rPr>
          <w:rFonts w:ascii="Segoe UI" w:hAnsi="Segoe UI" w:cs="Segoe UI"/>
          <w:color w:val="5E6C84"/>
          <w:sz w:val="18"/>
          <w:szCs w:val="18"/>
          <w:shd w:val="clear" w:color="auto" w:fill="FFFFFF"/>
        </w:rPr>
        <w:t xml:space="preserve">: Karun/Jordan/Emile: - Have a relatively good understanding of how to use AWS, create buckets, and integrate with the cloud. - Interact with files and managing it. -Install AWS on all computers that we are using. -Install STS. Manish/Divine: -Mongo server up and running. -Spring app capable of database. </w:t>
      </w:r>
      <w:r w:rsidRPr="00852F14">
        <w:rPr>
          <w:rFonts w:ascii="Segoe UI" w:hAnsi="Segoe UI" w:cs="Segoe UI"/>
          <w:b/>
          <w:color w:val="5E6C84"/>
          <w:sz w:val="18"/>
          <w:szCs w:val="18"/>
          <w:shd w:val="clear" w:color="auto" w:fill="FFFFFF"/>
        </w:rPr>
        <w:t>Definition of Done</w:t>
      </w:r>
      <w:r>
        <w:rPr>
          <w:rFonts w:ascii="Segoe UI" w:hAnsi="Segoe UI" w:cs="Segoe UI"/>
          <w:color w:val="5E6C84"/>
          <w:sz w:val="18"/>
          <w:szCs w:val="18"/>
          <w:shd w:val="clear" w:color="auto" w:fill="FFFFFF"/>
        </w:rPr>
        <w:t>: Backend: - Great understanding of AWS and cloud integration. Manish/Divine: - When ready to test the CRUD commands of the Mongo to Spring. -Code been reviewed. -Acceptance criteria met (POST information to mongo and GET the information) -Product owner accepts the information that can be posted/retrieved. AGREED BY EVERYONE IN THE TEAM.</w:t>
      </w:r>
    </w:p>
    <w:p w:rsidR="00852F14" w:rsidRDefault="00852F14" w:rsidP="00852F14">
      <w:pPr>
        <w:pStyle w:val="Heading2"/>
        <w:rPr>
          <w:color w:val="FF0000"/>
        </w:rPr>
      </w:pPr>
      <w:r w:rsidRPr="00852F14">
        <w:rPr>
          <w:color w:val="FF0000"/>
        </w:rPr>
        <w:t>mUst: Log In system</w:t>
      </w:r>
    </w:p>
    <w:p w:rsidR="00D3012D" w:rsidRDefault="00852F14" w:rsidP="00852F14">
      <w:pPr>
        <w:pStyle w:val="ListBullet"/>
      </w:pPr>
      <w:r>
        <w:t>Log In system with a “Username” and “Password”</w:t>
      </w:r>
      <w:r w:rsidR="00D3012D">
        <w:t>, which also returns the Role of the user which will allow the front end to decipher which page to navigate to</w:t>
      </w:r>
      <w:r w:rsidR="007901A7">
        <w:t xml:space="preserve">. </w:t>
      </w:r>
    </w:p>
    <w:p w:rsidR="00852F14" w:rsidRDefault="007901A7" w:rsidP="00852F14">
      <w:pPr>
        <w:pStyle w:val="ListBullet"/>
      </w:pPr>
      <w:r>
        <w:t>T</w:t>
      </w:r>
      <w:r w:rsidR="00852F14">
        <w:t xml:space="preserve">he </w:t>
      </w:r>
      <w:r>
        <w:t>back-end logic checks if both are correct, and if one or another is incorrect, it returns ‘Person Not Found’ awaiting front end to develop this furthe</w:t>
      </w:r>
      <w:r w:rsidR="00D3012D">
        <w:t xml:space="preserve">r. </w:t>
      </w:r>
    </w:p>
    <w:p w:rsidR="00D3012D" w:rsidRDefault="00D3012D" w:rsidP="00D3012D">
      <w:pPr>
        <w:pStyle w:val="Heading2"/>
        <w:rPr>
          <w:color w:val="FF0000"/>
        </w:rPr>
      </w:pPr>
      <w:r w:rsidRPr="00852F14">
        <w:rPr>
          <w:color w:val="FF0000"/>
        </w:rPr>
        <w:lastRenderedPageBreak/>
        <w:t xml:space="preserve">MUST: Upload cv </w:t>
      </w:r>
    </w:p>
    <w:p w:rsidR="00D3012D" w:rsidRDefault="00D3012D" w:rsidP="00D3012D">
      <w:pPr>
        <w:pStyle w:val="ListBullet"/>
      </w:pPr>
      <w:r>
        <w:t xml:space="preserve">MongoDB to SpringBoot working, CV stored as BSON. </w:t>
      </w:r>
    </w:p>
    <w:p w:rsidR="00D3012D" w:rsidRDefault="00D3012D" w:rsidP="00D3012D">
      <w:pPr>
        <w:pStyle w:val="ListBullet"/>
      </w:pPr>
      <w:r>
        <w:t xml:space="preserve">CRUD commands have been successfully tested. </w:t>
      </w:r>
    </w:p>
    <w:p w:rsidR="00D17670" w:rsidRDefault="00D17670" w:rsidP="00D3012D">
      <w:pPr>
        <w:pStyle w:val="ListBullet"/>
      </w:pPr>
      <w:r>
        <w:t>Component Testing completed on the repository.</w:t>
      </w:r>
    </w:p>
    <w:p w:rsidR="00D3012D" w:rsidRPr="00D3012D" w:rsidRDefault="00D3012D" w:rsidP="00D3012D">
      <w:pPr>
        <w:pStyle w:val="ListBullet"/>
        <w:rPr>
          <w:color w:val="FF0000"/>
        </w:rPr>
      </w:pPr>
      <w:r>
        <w:rPr>
          <w:color w:val="FF0000"/>
        </w:rPr>
        <w:t>Still need to pass the CV</w:t>
      </w:r>
      <w:r w:rsidRPr="00D3012D">
        <w:rPr>
          <w:color w:val="FF0000"/>
        </w:rPr>
        <w:t xml:space="preserve"> from the front-end to the back-end. </w:t>
      </w:r>
    </w:p>
    <w:p w:rsidR="00852F14" w:rsidRDefault="00852F14" w:rsidP="00852F14">
      <w:pPr>
        <w:pStyle w:val="Heading2"/>
        <w:rPr>
          <w:color w:val="00B050"/>
        </w:rPr>
      </w:pPr>
      <w:r w:rsidRPr="00852F14">
        <w:rPr>
          <w:color w:val="00B050"/>
        </w:rPr>
        <w:t xml:space="preserve">should: </w:t>
      </w:r>
    </w:p>
    <w:p w:rsidR="00806745" w:rsidRDefault="00806745" w:rsidP="00806745">
      <w:pPr>
        <w:pStyle w:val="ListBullet"/>
      </w:pPr>
      <w:r>
        <w:t>Front-end using React (trainee page)</w:t>
      </w:r>
    </w:p>
    <w:p w:rsidR="00FF6A7F" w:rsidRPr="00806745" w:rsidRDefault="00FF6A7F" w:rsidP="00BF6616">
      <w:pPr>
        <w:pStyle w:val="ListBullet"/>
        <w:numPr>
          <w:ilvl w:val="0"/>
          <w:numId w:val="0"/>
        </w:numPr>
        <w:ind w:left="720" w:hanging="360"/>
      </w:pPr>
      <w:r>
        <w:t xml:space="preserve">SPA: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6A7F" w:rsidTr="00FF6A7F">
        <w:tc>
          <w:tcPr>
            <w:tcW w:w="9350" w:type="dxa"/>
          </w:tcPr>
          <w:p w:rsidR="00FF6A7F" w:rsidRDefault="00FF6A7F" w:rsidP="00BF6616">
            <w:pPr>
              <w:pStyle w:val="ListBullet"/>
              <w:numPr>
                <w:ilvl w:val="0"/>
                <w:numId w:val="0"/>
              </w:numPr>
            </w:pPr>
            <w:r>
              <w:t xml:space="preserve">SPA: Design. </w:t>
            </w:r>
          </w:p>
        </w:tc>
      </w:tr>
      <w:tr w:rsidR="00A74254" w:rsidTr="00FF6A7F">
        <w:tc>
          <w:tcPr>
            <w:tcW w:w="9350" w:type="dxa"/>
          </w:tcPr>
          <w:p w:rsidR="00A74254" w:rsidRDefault="00A74254" w:rsidP="00BF6616">
            <w:pPr>
              <w:pStyle w:val="ListBullet"/>
              <w:numPr>
                <w:ilvl w:val="0"/>
                <w:numId w:val="0"/>
              </w:numPr>
            </w:pPr>
            <w:r>
              <w:t xml:space="preserve">LOG IN page: </w:t>
            </w:r>
          </w:p>
          <w:p w:rsidR="00A74254" w:rsidRDefault="00A74254" w:rsidP="00A74254">
            <w:pPr>
              <w:pStyle w:val="ListBullet"/>
              <w:numPr>
                <w:ilvl w:val="0"/>
                <w:numId w:val="13"/>
              </w:numPr>
            </w:pPr>
            <w:r>
              <w:t>Username</w:t>
            </w:r>
          </w:p>
          <w:p w:rsidR="00A74254" w:rsidRDefault="00A74254" w:rsidP="00A74254">
            <w:pPr>
              <w:pStyle w:val="ListBullet"/>
              <w:numPr>
                <w:ilvl w:val="0"/>
                <w:numId w:val="13"/>
              </w:numPr>
            </w:pPr>
            <w:r>
              <w:t>Password</w:t>
            </w:r>
          </w:p>
          <w:p w:rsidR="00A74254" w:rsidRDefault="00A74254" w:rsidP="00A74254">
            <w:pPr>
              <w:pStyle w:val="ListBullet"/>
              <w:numPr>
                <w:ilvl w:val="0"/>
                <w:numId w:val="13"/>
              </w:numPr>
            </w:pPr>
            <w:r>
              <w:t>Submit Button</w:t>
            </w:r>
            <w:bookmarkStart w:id="0" w:name="_GoBack"/>
            <w:bookmarkEnd w:id="0"/>
          </w:p>
        </w:tc>
      </w:tr>
      <w:tr w:rsidR="00FF6A7F" w:rsidTr="00FF6A7F">
        <w:tc>
          <w:tcPr>
            <w:tcW w:w="9350" w:type="dxa"/>
          </w:tcPr>
          <w:p w:rsidR="00FF6A7F" w:rsidRDefault="00A74254" w:rsidP="00BF6616">
            <w:pPr>
              <w:pStyle w:val="ListBullet"/>
              <w:numPr>
                <w:ilvl w:val="0"/>
                <w:numId w:val="0"/>
              </w:numPr>
            </w:pPr>
            <w:r>
              <w:t xml:space="preserve">Rough Idea of the Page Plan. Once Logged In. </w:t>
            </w:r>
            <w:r w:rsidR="00FF6A7F">
              <w:t xml:space="preserve"> </w:t>
            </w:r>
          </w:p>
        </w:tc>
      </w:tr>
      <w:tr w:rsidR="00FF6A7F" w:rsidTr="00FF6A7F">
        <w:tc>
          <w:tcPr>
            <w:tcW w:w="9350" w:type="dxa"/>
          </w:tcPr>
          <w:p w:rsidR="00FF6A7F" w:rsidRDefault="00A74254" w:rsidP="00BF6616">
            <w:pPr>
              <w:pStyle w:val="ListBullet"/>
              <w:numPr>
                <w:ilvl w:val="0"/>
                <w:numId w:val="0"/>
              </w:num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9676CC" wp14:editId="47FCCB6F">
                  <wp:extent cx="5943600" cy="3343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6616" w:rsidRPr="00806745" w:rsidRDefault="00BF6616" w:rsidP="00BF6616">
      <w:pPr>
        <w:pStyle w:val="ListBullet"/>
        <w:numPr>
          <w:ilvl w:val="0"/>
          <w:numId w:val="0"/>
        </w:numPr>
        <w:ind w:left="720" w:hanging="360"/>
      </w:pPr>
    </w:p>
    <w:p w:rsidR="00852F14" w:rsidRDefault="00852F14" w:rsidP="00852F14">
      <w:pPr>
        <w:pStyle w:val="Heading2"/>
        <w:rPr>
          <w:color w:val="FFC000"/>
        </w:rPr>
      </w:pPr>
      <w:r w:rsidRPr="00852F14">
        <w:rPr>
          <w:color w:val="FFC000"/>
        </w:rPr>
        <w:t xml:space="preserve">could: use aws </w:t>
      </w:r>
    </w:p>
    <w:p w:rsidR="00806745" w:rsidRDefault="00806745" w:rsidP="00806745">
      <w:pPr>
        <w:pStyle w:val="ListBullet"/>
      </w:pPr>
      <w:r>
        <w:t xml:space="preserve">A lot of time into researching AWS, buckets. </w:t>
      </w:r>
    </w:p>
    <w:p w:rsidR="00BF6616" w:rsidRPr="00806745" w:rsidRDefault="00BF6616" w:rsidP="00BF6616">
      <w:pPr>
        <w:pStyle w:val="ListBullet"/>
        <w:numPr>
          <w:ilvl w:val="0"/>
          <w:numId w:val="0"/>
        </w:numPr>
      </w:pPr>
    </w:p>
    <w:p w:rsidR="00D3012D" w:rsidRDefault="00D3012D" w:rsidP="00D3012D">
      <w:pPr>
        <w:pStyle w:val="Heading1"/>
      </w:pPr>
      <w:r>
        <w:lastRenderedPageBreak/>
        <w:t>SPRINT 2</w:t>
      </w:r>
      <w:r>
        <w:t xml:space="preserve"> </w:t>
      </w:r>
    </w:p>
    <w:p w:rsidR="00D3012D" w:rsidRDefault="00D3012D" w:rsidP="00D3012D">
      <w:pPr>
        <w:pStyle w:val="Heading1"/>
      </w:pPr>
      <w:r>
        <w:t>SPRINT 3</w:t>
      </w:r>
      <w:r>
        <w:t xml:space="preserve"> </w:t>
      </w:r>
    </w:p>
    <w:p w:rsidR="00852F14" w:rsidRPr="00852F14" w:rsidRDefault="00852F14" w:rsidP="00D3012D">
      <w:pPr>
        <w:ind w:left="0"/>
      </w:pPr>
    </w:p>
    <w:p w:rsidR="008439BC" w:rsidRPr="00806745" w:rsidRDefault="000E6451" w:rsidP="008439BC">
      <w:pPr>
        <w:pStyle w:val="Heading1"/>
        <w:rPr>
          <w:sz w:val="44"/>
        </w:rPr>
      </w:pPr>
      <w:sdt>
        <w:sdtPr>
          <w:rPr>
            <w:sz w:val="44"/>
          </w:rPr>
          <w:alias w:val="Enter title:"/>
          <w:tag w:val=""/>
          <w:id w:val="1901021919"/>
          <w:placeholder>
            <w:docPart w:val="01989889460A4291B061CA49A6060F7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7A23FD" w:rsidRPr="00806745">
            <w:rPr>
              <w:sz w:val="44"/>
            </w:rPr>
            <w:t>Test Plan: CV management systems</w:t>
          </w:r>
        </w:sdtContent>
      </w:sdt>
    </w:p>
    <w:p w:rsidR="008439BC" w:rsidRDefault="000D780C" w:rsidP="008439BC">
      <w:pPr>
        <w:pStyle w:val="Heading3"/>
      </w:pPr>
      <w:r>
        <w:t>Testing Goals</w:t>
      </w:r>
    </w:p>
    <w:p w:rsidR="008439BC" w:rsidRDefault="008439BC" w:rsidP="008439BC">
      <w:pPr>
        <w:pStyle w:val="ListBullet"/>
      </w:pPr>
      <w:r>
        <w:t>Achieve 80% Statement Coverage</w:t>
      </w:r>
    </w:p>
    <w:p w:rsidR="00FD03C2" w:rsidRDefault="00FD03C2" w:rsidP="00FD03C2">
      <w:pPr>
        <w:pStyle w:val="Heading2"/>
      </w:pPr>
      <w:r>
        <w:t>USer REquirements</w:t>
      </w:r>
    </w:p>
    <w:p w:rsidR="00DC6D11" w:rsidRPr="00D85FC1" w:rsidRDefault="00DC6D11" w:rsidP="00DC6D11">
      <w:pPr>
        <w:pStyle w:val="Heading3"/>
      </w:pPr>
      <w:r>
        <w:t>Ammended User Stories (&amp; ADditional)</w:t>
      </w:r>
    </w:p>
    <w:p w:rsidR="00FD03C2" w:rsidRDefault="00FD03C2" w:rsidP="00FD03C2">
      <w:pPr>
        <w:pStyle w:val="Heading3"/>
      </w:pPr>
      <w:r>
        <w:t>Specific Role REquirements</w:t>
      </w:r>
    </w:p>
    <w:p w:rsidR="00DD0626" w:rsidRDefault="00DD0626" w:rsidP="00DD0626">
      <w:r>
        <w:t xml:space="preserve">Brainstorm of all the requirements each user should be able to have. </w:t>
      </w:r>
    </w:p>
    <w:p w:rsidR="00DD0626" w:rsidRPr="00DD0626" w:rsidRDefault="00DD0626" w:rsidP="00DD0626"/>
    <w:tbl>
      <w:tblPr>
        <w:tblStyle w:val="GridTable1Light-Accent2"/>
        <w:tblW w:w="4376" w:type="pct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675"/>
        <w:gridCol w:w="614"/>
        <w:gridCol w:w="3773"/>
        <w:gridCol w:w="992"/>
        <w:gridCol w:w="1138"/>
      </w:tblGrid>
      <w:tr w:rsidR="00784015" w:rsidTr="00784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top w:val="nil"/>
              <w:left w:val="nil"/>
            </w:tcBorders>
            <w:vAlign w:val="bottom"/>
          </w:tcPr>
          <w:p w:rsidR="00784015" w:rsidRDefault="00784015" w:rsidP="00DC6D11">
            <w:pPr>
              <w:pStyle w:val="Tabletext"/>
            </w:pPr>
            <w:r>
              <w:t>Role</w:t>
            </w:r>
          </w:p>
        </w:tc>
        <w:tc>
          <w:tcPr>
            <w:tcW w:w="614" w:type="dxa"/>
            <w:tcBorders>
              <w:top w:val="nil"/>
            </w:tcBorders>
          </w:tcPr>
          <w:p w:rsidR="00784015" w:rsidRDefault="00784015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  <w:p w:rsidR="00784015" w:rsidRDefault="00784015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773" w:type="dxa"/>
            <w:tcBorders>
              <w:top w:val="nil"/>
            </w:tcBorders>
            <w:vAlign w:val="bottom"/>
          </w:tcPr>
          <w:p w:rsidR="00784015" w:rsidRDefault="00784015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992" w:type="dxa"/>
            <w:tcBorders>
              <w:top w:val="nil"/>
              <w:right w:val="nil"/>
            </w:tcBorders>
            <w:vAlign w:val="bottom"/>
          </w:tcPr>
          <w:p w:rsidR="00784015" w:rsidRDefault="00784015" w:rsidP="00DC6D1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(1(high)-4(low))</w:t>
            </w:r>
          </w:p>
        </w:tc>
        <w:tc>
          <w:tcPr>
            <w:tcW w:w="1138" w:type="dxa"/>
            <w:tcBorders>
              <w:top w:val="nil"/>
              <w:right w:val="nil"/>
            </w:tcBorders>
          </w:tcPr>
          <w:p w:rsidR="00784015" w:rsidRDefault="00784015" w:rsidP="00DC6D1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Pre-Requisite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Any User (A)</w:t>
            </w: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using ID(Email) (Form Validation)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 w:val="restart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Trainee (E)</w:t>
            </w: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only their own CV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(Optional) Access 3 CV’s of their own 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Upload CV 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(Optional) Upload 3 CV’s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and Maintain CV 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CV 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3773" w:type="dxa"/>
          </w:tcPr>
          <w:p w:rsidR="00784015" w:rsidRDefault="00FA722B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Log In and Access the correct Trainee page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FA722B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Trainer</w:t>
            </w:r>
            <w:r w:rsidR="00DD0626">
              <w:t xml:space="preserve"> (T)</w:t>
            </w:r>
          </w:p>
        </w:tc>
        <w:tc>
          <w:tcPr>
            <w:tcW w:w="614" w:type="dxa"/>
          </w:tcPr>
          <w:p w:rsidR="00784015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3773" w:type="dxa"/>
          </w:tcPr>
          <w:p w:rsidR="00784015" w:rsidRDefault="00784015" w:rsidP="0078401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ALL CV’s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78401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26" w:rsidTr="0078401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DD0626" w:rsidRDefault="00DD0626" w:rsidP="00DC6D11">
            <w:pPr>
              <w:pStyle w:val="Tabletext"/>
            </w:pPr>
          </w:p>
        </w:tc>
        <w:tc>
          <w:tcPr>
            <w:tcW w:w="614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3773" w:type="dxa"/>
          </w:tcPr>
          <w:p w:rsidR="00DD0626" w:rsidRDefault="00DD0626" w:rsidP="00DD062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box to retrieve CV </w:t>
            </w:r>
          </w:p>
        </w:tc>
        <w:tc>
          <w:tcPr>
            <w:tcW w:w="992" w:type="dxa"/>
            <w:tcBorders>
              <w:right w:val="nil"/>
            </w:tcBorders>
          </w:tcPr>
          <w:p w:rsidR="00DD0626" w:rsidRDefault="00DD0626" w:rsidP="0078401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Manager Trainer</w:t>
            </w:r>
            <w:r w:rsidR="00DD0626">
              <w:t xml:space="preserve"> (M)</w:t>
            </w:r>
          </w:p>
        </w:tc>
        <w:tc>
          <w:tcPr>
            <w:tcW w:w="614" w:type="dxa"/>
          </w:tcPr>
          <w:p w:rsidR="00784015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M1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ALL CV’s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26" w:rsidTr="0078401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DD0626" w:rsidRDefault="00DD0626" w:rsidP="00DC6D11">
            <w:pPr>
              <w:pStyle w:val="Tabletext"/>
            </w:pPr>
          </w:p>
        </w:tc>
        <w:tc>
          <w:tcPr>
            <w:tcW w:w="614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</w:t>
            </w:r>
          </w:p>
        </w:tc>
        <w:tc>
          <w:tcPr>
            <w:tcW w:w="3773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alter status of CV (flagged, approved, unapproved)</w:t>
            </w:r>
          </w:p>
        </w:tc>
        <w:tc>
          <w:tcPr>
            <w:tcW w:w="992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8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Soft Skills Team</w:t>
            </w:r>
            <w:r w:rsidR="00DD0626">
              <w:t xml:space="preserve"> (K)</w:t>
            </w:r>
          </w:p>
        </w:tc>
        <w:tc>
          <w:tcPr>
            <w:tcW w:w="614" w:type="dxa"/>
          </w:tcPr>
          <w:p w:rsidR="00784015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K1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ALL CV’s (Read Only)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26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DD0626" w:rsidRDefault="00DD0626" w:rsidP="00DC6D11">
            <w:pPr>
              <w:pStyle w:val="Tabletext"/>
            </w:pPr>
          </w:p>
        </w:tc>
        <w:tc>
          <w:tcPr>
            <w:tcW w:w="614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K2</w:t>
            </w:r>
          </w:p>
        </w:tc>
        <w:tc>
          <w:tcPr>
            <w:tcW w:w="3773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alter status of CV (flagged, approved, unapproved)</w:t>
            </w:r>
          </w:p>
        </w:tc>
        <w:tc>
          <w:tcPr>
            <w:tcW w:w="992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8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Sales Department</w:t>
            </w:r>
            <w:r w:rsidR="00DD0626">
              <w:t xml:space="preserve"> (S)</w:t>
            </w:r>
          </w:p>
        </w:tc>
        <w:tc>
          <w:tcPr>
            <w:tcW w:w="614" w:type="dxa"/>
          </w:tcPr>
          <w:p w:rsidR="00784015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D0626">
              <w:t>ccess only approved</w:t>
            </w:r>
            <w:r>
              <w:t xml:space="preserve"> CV’s (Read Only)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26" w:rsidTr="0078401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DD0626" w:rsidRDefault="00DD0626" w:rsidP="00DC6D11">
            <w:pPr>
              <w:pStyle w:val="Tabletext"/>
            </w:pPr>
          </w:p>
        </w:tc>
        <w:tc>
          <w:tcPr>
            <w:tcW w:w="614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3773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off CV’s </w:t>
            </w:r>
          </w:p>
        </w:tc>
        <w:tc>
          <w:tcPr>
            <w:tcW w:w="992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8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5FC1" w:rsidRDefault="00D85FC1" w:rsidP="00D85FC1"/>
    <w:p w:rsidR="00907CBB" w:rsidRDefault="00F3303E" w:rsidP="00D85FC1">
      <w:pPr>
        <w:pStyle w:val="Heading1"/>
      </w:pPr>
      <w:r>
        <w:t>Tests &amp; Tools</w:t>
      </w:r>
    </w:p>
    <w:p w:rsidR="00907CBB" w:rsidRDefault="00D85FC1" w:rsidP="000D780C">
      <w:r>
        <w:t xml:space="preserve">Identifying all the </w:t>
      </w:r>
      <w:r w:rsidR="001D6D4D">
        <w:t xml:space="preserve">specific </w:t>
      </w:r>
      <w:r>
        <w:t>different tests and requirements that are needed.</w:t>
      </w:r>
    </w:p>
    <w:p w:rsidR="008D5212" w:rsidRDefault="008D5212" w:rsidP="008D5212">
      <w:pPr>
        <w:pStyle w:val="Heading2"/>
      </w:pPr>
      <w:r>
        <w:t>CRUD commands</w:t>
      </w:r>
    </w:p>
    <w:p w:rsidR="008D5212" w:rsidRDefault="008D5212" w:rsidP="008D5212">
      <w:pPr>
        <w:pStyle w:val="Heading3"/>
      </w:pPr>
      <w:r>
        <w:t>Backend (Mongo DB to Spring)</w:t>
      </w:r>
    </w:p>
    <w:p w:rsidR="00C1659C" w:rsidRPr="00C1659C" w:rsidRDefault="00C1659C" w:rsidP="00C1659C">
      <w:r>
        <w:t>Test ID’s (E3, E5, E6, T2)</w:t>
      </w:r>
    </w:p>
    <w:p w:rsidR="008D5212" w:rsidRDefault="0089517F" w:rsidP="0089517F">
      <w:pPr>
        <w:pStyle w:val="Heading3"/>
      </w:pPr>
      <w:r>
        <w:t>Component</w:t>
      </w:r>
      <w:r w:rsidR="00C1659C">
        <w:t xml:space="preserve"> TEsting</w:t>
      </w:r>
      <w:r w:rsidR="00347FE7">
        <w:t xml:space="preserve"> </w:t>
      </w:r>
    </w:p>
    <w:p w:rsidR="00347FE7" w:rsidRPr="00347FE7" w:rsidRDefault="00347FE7" w:rsidP="00347FE7">
      <w:pPr>
        <w:pStyle w:val="Heading3"/>
      </w:pPr>
      <w:r>
        <w:t>Repository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701"/>
        <w:gridCol w:w="3637"/>
        <w:gridCol w:w="2009"/>
        <w:gridCol w:w="2008"/>
      </w:tblGrid>
      <w:tr w:rsidR="008744FC" w:rsidTr="00874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</w:tcBorders>
            <w:vAlign w:val="bottom"/>
          </w:tcPr>
          <w:p w:rsidR="008744FC" w:rsidRDefault="008744FC" w:rsidP="003A4F81">
            <w:pPr>
              <w:pStyle w:val="Tabletext"/>
            </w:pPr>
            <w:r>
              <w:t>Command</w:t>
            </w:r>
          </w:p>
        </w:tc>
        <w:tc>
          <w:tcPr>
            <w:tcW w:w="3637" w:type="dxa"/>
            <w:tcBorders>
              <w:top w:val="nil"/>
            </w:tcBorders>
            <w:vAlign w:val="bottom"/>
          </w:tcPr>
          <w:p w:rsidR="008744FC" w:rsidRDefault="008744FC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9" w:type="dxa"/>
            <w:tcBorders>
              <w:top w:val="nil"/>
            </w:tcBorders>
            <w:vAlign w:val="bottom"/>
          </w:tcPr>
          <w:p w:rsidR="008744FC" w:rsidRDefault="008744FC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008" w:type="dxa"/>
            <w:tcBorders>
              <w:top w:val="nil"/>
            </w:tcBorders>
          </w:tcPr>
          <w:p w:rsidR="008744FC" w:rsidRDefault="008744FC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8744FC" w:rsidTr="0087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</w:tcBorders>
          </w:tcPr>
          <w:p w:rsidR="008744FC" w:rsidRDefault="008744FC" w:rsidP="00827FA2">
            <w:pPr>
              <w:pStyle w:val="Tabletext"/>
            </w:pPr>
            <w:r>
              <w:t>RetrieveByEmail</w:t>
            </w:r>
          </w:p>
        </w:tc>
        <w:tc>
          <w:tcPr>
            <w:tcW w:w="3637" w:type="dxa"/>
          </w:tcPr>
          <w:p w:rsidR="008744FC" w:rsidRDefault="008744FC" w:rsidP="00402B3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the PersonRepository</w:t>
            </w:r>
          </w:p>
        </w:tc>
        <w:tc>
          <w:tcPr>
            <w:tcW w:w="2009" w:type="dxa"/>
          </w:tcPr>
          <w:p w:rsidR="008744FC" w:rsidRDefault="008744F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8" w:type="dxa"/>
            <w:shd w:val="clear" w:color="auto" w:fill="92D050"/>
          </w:tcPr>
          <w:p w:rsidR="008744FC" w:rsidRDefault="008744F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:rsidR="008744FC" w:rsidRDefault="008744FC" w:rsidP="0089517F">
      <w:pPr>
        <w:pStyle w:val="Heading3"/>
      </w:pPr>
      <w:r>
        <w:rPr>
          <w:noProof/>
          <w:lang w:val="en-GB" w:eastAsia="en-GB"/>
        </w:rPr>
        <w:drawing>
          <wp:inline distT="0" distB="0" distL="0" distR="0" wp14:anchorId="24752470" wp14:editId="5790EF21">
            <wp:extent cx="5819775" cy="1677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88" t="11396" r="39334" b="59259"/>
                    <a:stretch/>
                  </pic:blipFill>
                  <pic:spPr bwMode="auto">
                    <a:xfrm>
                      <a:off x="0" y="0"/>
                      <a:ext cx="5845077" cy="168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FE7" w:rsidRDefault="00347FE7" w:rsidP="00347FE7">
      <w:pPr>
        <w:pStyle w:val="Heading3"/>
      </w:pPr>
      <w:r>
        <w:t>Controller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701"/>
        <w:gridCol w:w="3637"/>
        <w:gridCol w:w="2009"/>
        <w:gridCol w:w="2008"/>
      </w:tblGrid>
      <w:tr w:rsidR="00347FE7" w:rsidTr="003A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</w:tcBorders>
            <w:vAlign w:val="bottom"/>
          </w:tcPr>
          <w:p w:rsidR="00347FE7" w:rsidRDefault="00347FE7" w:rsidP="003A4F81">
            <w:pPr>
              <w:pStyle w:val="Tabletext"/>
            </w:pPr>
            <w:r>
              <w:t>Command</w:t>
            </w:r>
          </w:p>
        </w:tc>
        <w:tc>
          <w:tcPr>
            <w:tcW w:w="3637" w:type="dxa"/>
            <w:tcBorders>
              <w:top w:val="nil"/>
            </w:tcBorders>
            <w:vAlign w:val="bottom"/>
          </w:tcPr>
          <w:p w:rsidR="00347FE7" w:rsidRDefault="00347FE7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9" w:type="dxa"/>
            <w:tcBorders>
              <w:top w:val="nil"/>
            </w:tcBorders>
            <w:vAlign w:val="bottom"/>
          </w:tcPr>
          <w:p w:rsidR="00347FE7" w:rsidRDefault="00347FE7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008" w:type="dxa"/>
            <w:tcBorders>
              <w:top w:val="nil"/>
            </w:tcBorders>
          </w:tcPr>
          <w:p w:rsidR="00347FE7" w:rsidRDefault="00347FE7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347FE7" w:rsidTr="0034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</w:tcBorders>
          </w:tcPr>
          <w:p w:rsidR="00347FE7" w:rsidRDefault="00347FE7" w:rsidP="003A4F81">
            <w:pPr>
              <w:pStyle w:val="Tabletext"/>
            </w:pPr>
            <w:r>
              <w:t>Log</w:t>
            </w:r>
            <w:r w:rsidR="006A5594">
              <w:t xml:space="preserve"> </w:t>
            </w:r>
            <w:r>
              <w:t xml:space="preserve">In </w:t>
            </w:r>
          </w:p>
        </w:tc>
        <w:tc>
          <w:tcPr>
            <w:tcW w:w="3637" w:type="dxa"/>
          </w:tcPr>
          <w:p w:rsidR="00347FE7" w:rsidRDefault="00347FE7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the logic of the backend log in layer</w:t>
            </w:r>
          </w:p>
        </w:tc>
        <w:tc>
          <w:tcPr>
            <w:tcW w:w="2009" w:type="dxa"/>
          </w:tcPr>
          <w:p w:rsidR="00347FE7" w:rsidRDefault="00347FE7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8" w:type="dxa"/>
            <w:shd w:val="clear" w:color="auto" w:fill="auto"/>
          </w:tcPr>
          <w:p w:rsidR="00347FE7" w:rsidRDefault="00347FE7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7FE7" w:rsidRPr="00347FE7" w:rsidRDefault="00347FE7" w:rsidP="00347FE7"/>
    <w:p w:rsidR="0089517F" w:rsidRDefault="0089517F" w:rsidP="0089517F">
      <w:pPr>
        <w:pStyle w:val="Heading3"/>
      </w:pPr>
      <w:r>
        <w:lastRenderedPageBreak/>
        <w:t>Integration</w:t>
      </w:r>
      <w:r w:rsidR="00C1659C">
        <w:t xml:space="preserve"> TEsting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514"/>
        <w:gridCol w:w="2896"/>
        <w:gridCol w:w="1653"/>
        <w:gridCol w:w="1686"/>
        <w:gridCol w:w="1611"/>
      </w:tblGrid>
      <w:tr w:rsidR="009E721A" w:rsidTr="009E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Borders>
              <w:top w:val="nil"/>
              <w:left w:val="nil"/>
            </w:tcBorders>
            <w:vAlign w:val="bottom"/>
          </w:tcPr>
          <w:p w:rsidR="009E721A" w:rsidRDefault="009E721A" w:rsidP="003A4F81">
            <w:pPr>
              <w:pStyle w:val="Tabletext"/>
            </w:pPr>
            <w:r>
              <w:t>Command</w:t>
            </w:r>
          </w:p>
        </w:tc>
        <w:tc>
          <w:tcPr>
            <w:tcW w:w="2896" w:type="dxa"/>
            <w:tcBorders>
              <w:top w:val="nil"/>
            </w:tcBorders>
            <w:vAlign w:val="bottom"/>
          </w:tcPr>
          <w:p w:rsidR="009E721A" w:rsidRDefault="009E721A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53" w:type="dxa"/>
            <w:tcBorders>
              <w:top w:val="nil"/>
            </w:tcBorders>
            <w:vAlign w:val="bottom"/>
          </w:tcPr>
          <w:p w:rsidR="009E721A" w:rsidRDefault="009E721A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686" w:type="dxa"/>
            <w:tcBorders>
              <w:top w:val="nil"/>
              <w:right w:val="nil"/>
            </w:tcBorders>
            <w:vAlign w:val="bottom"/>
          </w:tcPr>
          <w:p w:rsidR="009E721A" w:rsidRDefault="009E721A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Pre-Requiste</w:t>
            </w:r>
          </w:p>
        </w:tc>
        <w:tc>
          <w:tcPr>
            <w:tcW w:w="1611" w:type="dxa"/>
            <w:tcBorders>
              <w:top w:val="nil"/>
              <w:right w:val="nil"/>
            </w:tcBorders>
          </w:tcPr>
          <w:p w:rsidR="009E721A" w:rsidRDefault="009E721A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9E721A" w:rsidTr="009E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Borders>
              <w:left w:val="nil"/>
            </w:tcBorders>
          </w:tcPr>
          <w:p w:rsidR="009E721A" w:rsidRDefault="009E721A" w:rsidP="003A4F81">
            <w:pPr>
              <w:pStyle w:val="Tabletext"/>
            </w:pPr>
            <w:r>
              <w:t>Create</w:t>
            </w:r>
          </w:p>
        </w:tc>
        <w:tc>
          <w:tcPr>
            <w:tcW w:w="2896" w:type="dxa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details to the mongoDB</w:t>
            </w:r>
          </w:p>
        </w:tc>
        <w:tc>
          <w:tcPr>
            <w:tcW w:w="1653" w:type="dxa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86" w:type="dxa"/>
            <w:tcBorders>
              <w:right w:val="nil"/>
            </w:tcBorders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  <w:tcBorders>
              <w:right w:val="nil"/>
            </w:tcBorders>
            <w:shd w:val="clear" w:color="auto" w:fill="92D050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E721A" w:rsidTr="009E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 w:val="restart"/>
            <w:tcBorders>
              <w:left w:val="nil"/>
            </w:tcBorders>
          </w:tcPr>
          <w:p w:rsidR="009E721A" w:rsidRDefault="009E721A" w:rsidP="003A4F81">
            <w:pPr>
              <w:pStyle w:val="Tabletext"/>
            </w:pPr>
            <w:r>
              <w:t>Read</w:t>
            </w:r>
          </w:p>
        </w:tc>
        <w:tc>
          <w:tcPr>
            <w:tcW w:w="2896" w:type="dxa"/>
          </w:tcPr>
          <w:p w:rsidR="009E721A" w:rsidRDefault="009E721A" w:rsidP="000677D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CV’s</w:t>
            </w:r>
          </w:p>
        </w:tc>
        <w:tc>
          <w:tcPr>
            <w:tcW w:w="1653" w:type="dxa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86" w:type="dxa"/>
            <w:tcBorders>
              <w:right w:val="nil"/>
            </w:tcBorders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611" w:type="dxa"/>
            <w:tcBorders>
              <w:right w:val="nil"/>
            </w:tcBorders>
            <w:shd w:val="clear" w:color="auto" w:fill="92D050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E721A" w:rsidTr="009E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  <w:tcBorders>
              <w:left w:val="nil"/>
            </w:tcBorders>
          </w:tcPr>
          <w:p w:rsidR="009E721A" w:rsidRDefault="009E721A" w:rsidP="003A4F81">
            <w:pPr>
              <w:pStyle w:val="Tabletext"/>
            </w:pPr>
          </w:p>
        </w:tc>
        <w:tc>
          <w:tcPr>
            <w:tcW w:w="2896" w:type="dxa"/>
          </w:tcPr>
          <w:p w:rsidR="009E721A" w:rsidRDefault="009E721A" w:rsidP="000677D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CV’s</w:t>
            </w:r>
          </w:p>
        </w:tc>
        <w:tc>
          <w:tcPr>
            <w:tcW w:w="1653" w:type="dxa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86" w:type="dxa"/>
            <w:tcBorders>
              <w:right w:val="nil"/>
            </w:tcBorders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  <w:tcBorders>
              <w:right w:val="nil"/>
            </w:tcBorders>
            <w:shd w:val="clear" w:color="auto" w:fill="92D050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E721A" w:rsidTr="009E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Borders>
              <w:left w:val="nil"/>
            </w:tcBorders>
          </w:tcPr>
          <w:p w:rsidR="009E721A" w:rsidRDefault="009E721A" w:rsidP="003A4F81">
            <w:pPr>
              <w:pStyle w:val="Tabletext"/>
            </w:pPr>
            <w:r>
              <w:t>Update</w:t>
            </w:r>
          </w:p>
        </w:tc>
        <w:tc>
          <w:tcPr>
            <w:tcW w:w="2896" w:type="dxa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details to particular CV</w:t>
            </w:r>
          </w:p>
        </w:tc>
        <w:tc>
          <w:tcPr>
            <w:tcW w:w="1653" w:type="dxa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86" w:type="dxa"/>
            <w:tcBorders>
              <w:right w:val="nil"/>
            </w:tcBorders>
          </w:tcPr>
          <w:p w:rsidR="009E721A" w:rsidRDefault="009E721A" w:rsidP="000677D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611" w:type="dxa"/>
            <w:tcBorders>
              <w:right w:val="nil"/>
            </w:tcBorders>
            <w:shd w:val="clear" w:color="auto" w:fill="92D050"/>
          </w:tcPr>
          <w:p w:rsidR="009E721A" w:rsidRDefault="009E721A" w:rsidP="000677D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E721A" w:rsidTr="009E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Borders>
              <w:left w:val="nil"/>
            </w:tcBorders>
          </w:tcPr>
          <w:p w:rsidR="009E721A" w:rsidRDefault="009E721A" w:rsidP="003A4F81">
            <w:pPr>
              <w:pStyle w:val="Tabletext"/>
            </w:pPr>
            <w:r>
              <w:t>Delete</w:t>
            </w:r>
          </w:p>
        </w:tc>
        <w:tc>
          <w:tcPr>
            <w:tcW w:w="2896" w:type="dxa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particular CV</w:t>
            </w:r>
          </w:p>
        </w:tc>
        <w:tc>
          <w:tcPr>
            <w:tcW w:w="1653" w:type="dxa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86" w:type="dxa"/>
            <w:tcBorders>
              <w:right w:val="nil"/>
            </w:tcBorders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611" w:type="dxa"/>
            <w:tcBorders>
              <w:right w:val="nil"/>
            </w:tcBorders>
            <w:shd w:val="clear" w:color="auto" w:fill="92D050"/>
          </w:tcPr>
          <w:p w:rsidR="009E721A" w:rsidRDefault="009E721A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:rsidR="000677DC" w:rsidRPr="000677DC" w:rsidRDefault="000677DC" w:rsidP="000677DC"/>
    <w:p w:rsidR="00750415" w:rsidRDefault="00750415" w:rsidP="00E4378D">
      <w:pPr>
        <w:pStyle w:val="Heading2"/>
        <w:ind w:left="0"/>
      </w:pPr>
    </w:p>
    <w:p w:rsidR="00D85FC1" w:rsidRDefault="00D85FC1" w:rsidP="00D85FC1">
      <w:pPr>
        <w:pStyle w:val="Heading2"/>
      </w:pPr>
      <w:r>
        <w:t>Statement Coverage</w:t>
      </w:r>
    </w:p>
    <w:p w:rsidR="00D85FC1" w:rsidRDefault="00D85FC1" w:rsidP="00D85FC1">
      <w:pPr>
        <w:pStyle w:val="Heading3"/>
      </w:pPr>
      <w:r>
        <w:t>successful log in</w:t>
      </w:r>
    </w:p>
    <w:p w:rsidR="00D85FC1" w:rsidRDefault="00D85FC1" w:rsidP="00347FE7">
      <w:r>
        <w:t xml:space="preserve">For each of the 5 different roles listed, it will need to be tested that once they have successfully logged in, that they only have access to the correct contents on the ‘CV management system’.  </w:t>
      </w:r>
    </w:p>
    <w:p w:rsidR="00347FE7" w:rsidRDefault="00347FE7" w:rsidP="00347FE7">
      <w:pPr>
        <w:pStyle w:val="Heading3"/>
      </w:pPr>
      <w:r>
        <w:t xml:space="preserve">tools </w:t>
      </w:r>
    </w:p>
    <w:p w:rsidR="00347FE7" w:rsidRDefault="00347FE7" w:rsidP="00750415">
      <w:r>
        <w:t xml:space="preserve">Cucumber, Selenium, RESTAssured, WebDriver. 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7861"/>
      </w:tblGrid>
      <w:tr w:rsidR="00750415" w:rsidTr="00830D7F">
        <w:tc>
          <w:tcPr>
            <w:tcW w:w="7861" w:type="dxa"/>
          </w:tcPr>
          <w:p w:rsidR="00750415" w:rsidRDefault="00830D7F" w:rsidP="00750415">
            <w:pPr>
              <w:ind w:left="0"/>
            </w:pPr>
            <w:r>
              <w:t xml:space="preserve">Feature File in Cucumber + RESTAssured. Automated testing using Selenium to </w:t>
            </w:r>
            <w:r w:rsidR="00964837">
              <w:t xml:space="preserve">ensure that the log in with the correct username and password, and also </w:t>
            </w:r>
            <w:r w:rsidR="00151DFA">
              <w:t xml:space="preserve">that they log in under the correct role. </w:t>
            </w:r>
          </w:p>
        </w:tc>
      </w:tr>
      <w:tr w:rsidR="00750415" w:rsidTr="00830D7F">
        <w:tc>
          <w:tcPr>
            <w:tcW w:w="7861" w:type="dxa"/>
          </w:tcPr>
          <w:p w:rsidR="00750415" w:rsidRDefault="00A20526" w:rsidP="00750415">
            <w:pPr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506DF4" wp14:editId="7A71A860">
                  <wp:extent cx="4705350" cy="2850098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5064" t="10826" r="56891" b="58974"/>
                          <a:stretch/>
                        </pic:blipFill>
                        <pic:spPr bwMode="auto">
                          <a:xfrm>
                            <a:off x="0" y="0"/>
                            <a:ext cx="4709882" cy="285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415" w:rsidRDefault="00750415" w:rsidP="00750415"/>
    <w:p w:rsidR="00750415" w:rsidRDefault="00750415" w:rsidP="00750415"/>
    <w:p w:rsidR="00347FE7" w:rsidRPr="00347FE7" w:rsidRDefault="00347FE7" w:rsidP="00750415">
      <w:pPr>
        <w:ind w:left="0"/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6859"/>
        <w:gridCol w:w="2419"/>
      </w:tblGrid>
      <w:tr w:rsidR="00A247F1" w:rsidTr="00347FE7">
        <w:tc>
          <w:tcPr>
            <w:tcW w:w="6859" w:type="dxa"/>
          </w:tcPr>
          <w:p w:rsidR="00A247F1" w:rsidRDefault="00A247F1" w:rsidP="00D85FC1">
            <w:pPr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062B24C" wp14:editId="055EE3DB">
                  <wp:extent cx="4169856" cy="9727445"/>
                  <wp:effectExtent l="0" t="0" r="2540" b="7620"/>
                  <wp:docPr id="6" name="Picture 6" descr="https://documents.lucidchart.com/documents/3688199e-f736-417d-b3df-69f8ac298679/pages/YGcM5DNywbTK?a=1319&amp;x=-13&amp;y=-987&amp;w=1314&amp;h=3214&amp;store=1&amp;accept=image%2F*&amp;auth=LCA%201147f1884cbdba3c11158a8e2614234da2f661c6-ts%3D1539862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3688199e-f736-417d-b3df-69f8ac298679/pages/YGcM5DNywbTK?a=1319&amp;x=-13&amp;y=-987&amp;w=1314&amp;h=3214&amp;store=1&amp;accept=image%2F*&amp;auth=LCA%201147f1884cbdba3c11158a8e2614234da2f661c6-ts%3D15398624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87" r="-323"/>
                          <a:stretch/>
                        </pic:blipFill>
                        <pic:spPr bwMode="auto">
                          <a:xfrm>
                            <a:off x="0" y="0"/>
                            <a:ext cx="4169856" cy="972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9" w:type="dxa"/>
          </w:tcPr>
          <w:p w:rsidR="00A247F1" w:rsidRDefault="00A27F66" w:rsidP="00D85FC1">
            <w:pPr>
              <w:ind w:left="0"/>
            </w:pPr>
            <w:r>
              <w:t xml:space="preserve">Flow Chart for the log-in and to check if it leads to the right page. </w:t>
            </w:r>
          </w:p>
        </w:tc>
      </w:tr>
    </w:tbl>
    <w:p w:rsidR="00A247F1" w:rsidRPr="00D85FC1" w:rsidRDefault="00A247F1" w:rsidP="00D85FC1"/>
    <w:p w:rsidR="00D85FC1" w:rsidRDefault="00D85FC1" w:rsidP="00D85FC1">
      <w:pPr>
        <w:pStyle w:val="Heading3"/>
      </w:pPr>
      <w:r>
        <w:t>Exit Conditions</w:t>
      </w:r>
    </w:p>
    <w:p w:rsidR="00D85FC1" w:rsidRPr="00D85FC1" w:rsidRDefault="00D85FC1" w:rsidP="00D85FC1">
      <w:r>
        <w:t xml:space="preserve">Document the expected exit conditions. </w:t>
      </w:r>
    </w:p>
    <w:p w:rsidR="001D6D4D" w:rsidRDefault="001D6D4D" w:rsidP="001D6D4D">
      <w:pPr>
        <w:pStyle w:val="Heading2"/>
      </w:pPr>
      <w:r>
        <w:t>Test documents</w:t>
      </w:r>
    </w:p>
    <w:p w:rsidR="001D6D4D" w:rsidRDefault="001D6D4D" w:rsidP="001D6D4D">
      <w:r>
        <w:t xml:space="preserve">Use the test documentation table below to access each documentation from all the tests from ‘CV management system’ project, brief description, who was responsible and last updated (date). </w:t>
      </w:r>
    </w:p>
    <w:p w:rsidR="001D6D4D" w:rsidRDefault="001D6D4D" w:rsidP="001D6D4D">
      <w:pPr>
        <w:pStyle w:val="Heading3"/>
      </w:pPr>
      <w:r>
        <w:t>Test Documentation table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Project Communication Table to enter details "/>
      </w:tblPr>
      <w:tblGrid>
        <w:gridCol w:w="3329"/>
        <w:gridCol w:w="2010"/>
        <w:gridCol w:w="2010"/>
        <w:gridCol w:w="2011"/>
      </w:tblGrid>
      <w:tr w:rsidR="001D6D4D" w:rsidTr="003A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tcBorders>
              <w:top w:val="nil"/>
              <w:left w:val="nil"/>
            </w:tcBorders>
            <w:vAlign w:val="bottom"/>
          </w:tcPr>
          <w:p w:rsidR="001D6D4D" w:rsidRDefault="000E6451" w:rsidP="003A4F81">
            <w:pPr>
              <w:pStyle w:val="Tabletext"/>
            </w:pPr>
            <w:sdt>
              <w:sdtPr>
                <w:alias w:val="Document:"/>
                <w:tag w:val="Document:"/>
                <w:id w:val="-281810046"/>
                <w:placeholder>
                  <w:docPart w:val="9BC93D11325048A89590843B02F9F57D"/>
                </w:placeholder>
                <w:temporary/>
                <w:showingPlcHdr/>
                <w15:appearance w15:val="hidden"/>
              </w:sdtPr>
              <w:sdtEndPr/>
              <w:sdtContent>
                <w:r w:rsidR="001D6D4D">
                  <w:t>Document</w:t>
                </w:r>
              </w:sdtContent>
            </w:sdt>
          </w:p>
        </w:tc>
        <w:tc>
          <w:tcPr>
            <w:tcW w:w="2010" w:type="dxa"/>
            <w:tcBorders>
              <w:top w:val="nil"/>
            </w:tcBorders>
            <w:vAlign w:val="bottom"/>
          </w:tcPr>
          <w:p w:rsidR="001D6D4D" w:rsidRDefault="000E6451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cipients:"/>
                <w:tag w:val="Recipients:"/>
                <w:id w:val="1118799056"/>
                <w:placeholder>
                  <w:docPart w:val="5824B9F240A74A60871D71A83D0B0F7C"/>
                </w:placeholder>
                <w:temporary/>
                <w:showingPlcHdr/>
                <w15:appearance w15:val="hidden"/>
              </w:sdtPr>
              <w:sdtEndPr/>
              <w:sdtContent>
                <w:r w:rsidR="001D6D4D">
                  <w:t>Recipients</w:t>
                </w:r>
              </w:sdtContent>
            </w:sdt>
          </w:p>
        </w:tc>
        <w:tc>
          <w:tcPr>
            <w:tcW w:w="2010" w:type="dxa"/>
            <w:tcBorders>
              <w:top w:val="nil"/>
            </w:tcBorders>
            <w:vAlign w:val="bottom"/>
          </w:tcPr>
          <w:p w:rsidR="001D6D4D" w:rsidRDefault="001D6D4D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11" w:type="dxa"/>
            <w:tcBorders>
              <w:top w:val="nil"/>
              <w:right w:val="nil"/>
            </w:tcBorders>
            <w:vAlign w:val="bottom"/>
          </w:tcPr>
          <w:p w:rsidR="001D6D4D" w:rsidRDefault="001D6D4D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1D6D4D" w:rsidTr="003A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tcBorders>
              <w:left w:val="nil"/>
            </w:tcBorders>
          </w:tcPr>
          <w:p w:rsidR="001D6D4D" w:rsidRDefault="009E721A" w:rsidP="009E721A">
            <w:pPr>
              <w:pStyle w:val="Tabletext"/>
            </w:pPr>
            <w:r>
              <w:t>Report.html</w:t>
            </w:r>
          </w:p>
        </w:tc>
        <w:sdt>
          <w:sdtPr>
            <w:alias w:val="Enter recipient name:"/>
            <w:tag w:val="Enter recipient name:"/>
            <w:id w:val="-1669479384"/>
            <w:placeholder>
              <w:docPart w:val="ADAA601340CE43B8860363EE240E04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Name</w:t>
                </w:r>
              </w:p>
            </w:tc>
          </w:sdtContent>
        </w:sdt>
        <w:sdt>
          <w:sdtPr>
            <w:alias w:val="Enter responsibility:"/>
            <w:tag w:val="Enter responsibility:"/>
            <w:id w:val="402765"/>
            <w:placeholder>
              <w:docPart w:val="70D79F1DD61E4713BEABC8FA9DC1B3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Responsibility</w:t>
                </w:r>
              </w:p>
            </w:tc>
          </w:sdtContent>
        </w:sdt>
        <w:sdt>
          <w:sdtPr>
            <w:alias w:val="Enter update frequency:"/>
            <w:tag w:val="Enter update frequency:"/>
            <w:id w:val="1215467500"/>
            <w:placeholder>
              <w:docPart w:val="0536035C01E446B5B346107C91249F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1" w:type="dxa"/>
                <w:tcBorders>
                  <w:right w:val="nil"/>
                </w:tcBorders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Number</w:t>
                </w:r>
              </w:p>
            </w:tc>
          </w:sdtContent>
        </w:sdt>
      </w:tr>
    </w:tbl>
    <w:p w:rsidR="00D85FC1" w:rsidRDefault="00D85FC1"/>
    <w:p w:rsidR="00907CBB" w:rsidRDefault="000E6451">
      <w:pPr>
        <w:pStyle w:val="Heading2"/>
      </w:pPr>
      <w:sdt>
        <w:sdtPr>
          <w:alias w:val="Enter subheading:"/>
          <w:tag w:val="Enter subheading:"/>
          <w:id w:val="681630386"/>
          <w:placeholder>
            <w:docPart w:val="36A6F4A04AF24887A0F8D27EA8BD4BAB"/>
          </w:placeholder>
          <w:temporary/>
          <w:showingPlcHdr/>
          <w15:appearance w15:val="hidden"/>
        </w:sdtPr>
        <w:sdtEndPr/>
        <w:sdtContent>
          <w:r w:rsidR="00495232">
            <w:t>Risks and issues management</w:t>
          </w:r>
        </w:sdtContent>
      </w:sdt>
    </w:p>
    <w:p w:rsidR="00907CBB" w:rsidRDefault="008439BC">
      <w:pPr>
        <w:pStyle w:val="Heading3"/>
      </w:pPr>
      <w:r>
        <w:t>Potential Risks, Exceptions &amp; Problems</w:t>
      </w:r>
    </w:p>
    <w:sdt>
      <w:sdtPr>
        <w:alias w:val="Enter list bullet1:"/>
        <w:tag w:val="Enter list bullet1:"/>
        <w:id w:val="-1638025744"/>
        <w:placeholder>
          <w:docPart w:val="054E0FB76E1842CF8D8CCE145611F9FC"/>
        </w:placeholder>
        <w:temporary/>
        <w:showingPlcHdr/>
        <w15:appearance w15:val="hidden"/>
      </w:sdtPr>
      <w:sdtEndPr/>
      <w:sdtContent>
        <w:p w:rsidR="00907CBB" w:rsidRDefault="00107CB6">
          <w:pPr>
            <w:pStyle w:val="ListBullet"/>
          </w:pPr>
          <w:r>
            <w:t>List all potential problems that might arise during the project, and list their causes, symptoms, consequences, and possible solutions.</w:t>
          </w:r>
        </w:p>
      </w:sdtContent>
    </w:sdt>
    <w:p w:rsidR="00907CBB" w:rsidRDefault="000E6451">
      <w:pPr>
        <w:pStyle w:val="Heading3"/>
      </w:pPr>
      <w:sdt>
        <w:sdtPr>
          <w:alias w:val="Enter subheading:"/>
          <w:tag w:val="Enter subheading:"/>
          <w:id w:val="229972240"/>
          <w:placeholder>
            <w:docPart w:val="20F380C2FED94DBB914CAEAEFB0F4677"/>
          </w:placeholder>
          <w:temporary/>
          <w:showingPlcHdr/>
          <w15:appearance w15:val="hidden"/>
        </w:sdtPr>
        <w:sdtEndPr/>
        <w:sdtContent>
          <w:r w:rsidR="00913AE4">
            <w:t>Appropriate corrective measures</w:t>
          </w:r>
        </w:sdtContent>
      </w:sdt>
    </w:p>
    <w:sdt>
      <w:sdtPr>
        <w:alias w:val="Enter subheading:"/>
        <w:tag w:val="Enter subheading:"/>
        <w:id w:val="752947939"/>
        <w:placeholder>
          <w:docPart w:val="80436A443CB6498FABC609A4E8A4DBD4"/>
        </w:placeholder>
        <w:temporary/>
        <w:showingPlcHdr/>
        <w15:appearance w15:val="hidden"/>
      </w:sdtPr>
      <w:sdtEndPr/>
      <w:sdtContent>
        <w:p w:rsidR="00907CBB" w:rsidRDefault="00107CB6">
          <w:r>
            <w:t>For each issue, identify the optimal way to resolve the issue and then identify the steps that your team needs to take in order to implement the resolution.</w:t>
          </w:r>
        </w:p>
      </w:sdtContent>
    </w:sdt>
    <w:p w:rsidR="00907CBB" w:rsidRDefault="00262CFC" w:rsidP="00913AE4">
      <w:pPr>
        <w:pStyle w:val="Heading3"/>
      </w:pPr>
      <w:r>
        <w:t>Incident Reports</w:t>
      </w:r>
    </w:p>
    <w:p w:rsidR="00907CBB" w:rsidRDefault="00262CFC">
      <w:r>
        <w:t xml:space="preserve">In the following table, we will record all the incident reports. 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1256"/>
        <w:gridCol w:w="2488"/>
        <w:gridCol w:w="1872"/>
        <w:gridCol w:w="1046"/>
        <w:gridCol w:w="2698"/>
      </w:tblGrid>
      <w:tr w:rsidR="00907CBB" w:rsidTr="0084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6" w:type="dxa"/>
            <w:tcBorders>
              <w:top w:val="nil"/>
              <w:left w:val="nil"/>
            </w:tcBorders>
            <w:vAlign w:val="bottom"/>
          </w:tcPr>
          <w:p w:rsidR="00907CBB" w:rsidRDefault="000E6451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A204A9620BCA4594B8753043E6B4F2E5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Date recorded</w:t>
                </w:r>
              </w:sdtContent>
            </w:sdt>
          </w:p>
        </w:tc>
        <w:tc>
          <w:tcPr>
            <w:tcW w:w="2488" w:type="dxa"/>
            <w:tcBorders>
              <w:top w:val="nil"/>
            </w:tcBorders>
            <w:vAlign w:val="bottom"/>
          </w:tcPr>
          <w:p w:rsidR="00907CBB" w:rsidRDefault="000E6451">
            <w:pPr>
              <w:pStyle w:val="Tabletext"/>
            </w:pPr>
            <w:sdt>
              <w:sdtPr>
                <w:alias w:val="Enter column heading 2:"/>
                <w:tag w:val="Enter column heading 2:"/>
                <w:id w:val="28924623"/>
                <w:placeholder>
                  <w:docPart w:val="3D3EEBBACCFC44048C52C30012D20594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Risk description</w:t>
                </w:r>
              </w:sdtContent>
            </w:sdt>
          </w:p>
        </w:tc>
        <w:tc>
          <w:tcPr>
            <w:tcW w:w="1872" w:type="dxa"/>
            <w:tcBorders>
              <w:top w:val="nil"/>
            </w:tcBorders>
            <w:vAlign w:val="bottom"/>
          </w:tcPr>
          <w:p w:rsidR="00907CBB" w:rsidRDefault="000E6451">
            <w:pPr>
              <w:pStyle w:val="Tabletext"/>
            </w:pPr>
            <w:sdt>
              <w:sdtPr>
                <w:alias w:val="Enter column heading 3:"/>
                <w:tag w:val="Enter column heading 3:"/>
                <w:id w:val="1979103273"/>
                <w:placeholder>
                  <w:docPart w:val="DEA6716F1AC941FC9B849F0115BDC8F3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Probability</w:t>
                </w:r>
              </w:sdtContent>
            </w:sdt>
          </w:p>
        </w:tc>
        <w:tc>
          <w:tcPr>
            <w:tcW w:w="1046" w:type="dxa"/>
            <w:tcBorders>
              <w:top w:val="nil"/>
            </w:tcBorders>
            <w:vAlign w:val="bottom"/>
          </w:tcPr>
          <w:p w:rsidR="00907CBB" w:rsidRDefault="000E6451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10A33D1D36444B9490BD33DC316E0442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Impact</w:t>
                </w:r>
              </w:sdtContent>
            </w:sdt>
          </w:p>
        </w:tc>
        <w:tc>
          <w:tcPr>
            <w:tcW w:w="2698" w:type="dxa"/>
            <w:tcBorders>
              <w:top w:val="nil"/>
              <w:right w:val="nil"/>
            </w:tcBorders>
            <w:vAlign w:val="bottom"/>
          </w:tcPr>
          <w:p w:rsidR="00907CBB" w:rsidRDefault="000E6451">
            <w:pPr>
              <w:pStyle w:val="Tabletext"/>
            </w:pPr>
            <w:sdt>
              <w:sdtPr>
                <w:alias w:val="Enter column heading 5:"/>
                <w:tag w:val="Enter column heading 5:"/>
                <w:id w:val="-541210082"/>
                <w:placeholder>
                  <w:docPart w:val="453F2A71D4EF49E09E89B5A6450F4CED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Mitigation plan</w:t>
                </w:r>
              </w:sdtContent>
            </w:sdt>
          </w:p>
        </w:tc>
      </w:tr>
      <w:tr w:rsidR="00907CBB" w:rsidTr="008439BC">
        <w:sdt>
          <w:sdtPr>
            <w:alias w:val="Enter date1:"/>
            <w:tag w:val="Enter date1:"/>
            <w:id w:val="1769113207"/>
            <w:placeholder>
              <w:docPart w:val="CB7284D0267544469C94E6BD573A15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dxa"/>
                <w:tcBorders>
                  <w:left w:val="nil"/>
                </w:tcBorders>
              </w:tcPr>
              <w:p w:rsidR="00907CBB" w:rsidRDefault="00913AE4">
                <w:pPr>
                  <w:pStyle w:val="Tabletext"/>
                </w:pPr>
                <w:r>
                  <w:t>Date 1</w:t>
                </w:r>
              </w:p>
            </w:tc>
          </w:sdtContent>
        </w:sdt>
        <w:sdt>
          <w:sdtPr>
            <w:alias w:val="Enter description:"/>
            <w:tag w:val="Enter description:"/>
            <w:id w:val="-1099644237"/>
            <w:placeholder>
              <w:docPart w:val="621B60FCE57F4544A16C7528B22659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8" w:type="dxa"/>
              </w:tcPr>
              <w:p w:rsidR="00907CBB" w:rsidRDefault="00913AE4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691608741"/>
            <w:placeholder>
              <w:docPart w:val="BFF1F6BD10404C5298BAF559D88009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  <w:shd w:val="clear" w:color="auto" w:fill="EDEEE5" w:themeFill="accent3" w:themeFillTint="33"/>
              </w:tcPr>
              <w:p w:rsidR="00907CBB" w:rsidRDefault="00913AE4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093472905"/>
            <w:placeholder>
              <w:docPart w:val="1EC5A2F7200C486F88D4DF09DE8338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6" w:type="dxa"/>
                <w:shd w:val="clear" w:color="auto" w:fill="F7EFDE" w:themeFill="accent4" w:themeFillTint="33"/>
              </w:tcPr>
              <w:p w:rsidR="00907CBB" w:rsidRDefault="00913AE4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425846840"/>
            <w:placeholder>
              <w:docPart w:val="1E811F4F95E9464BA74684C830C8FE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8" w:type="dxa"/>
                <w:tcBorders>
                  <w:right w:val="nil"/>
                </w:tcBorders>
              </w:tcPr>
              <w:p w:rsidR="00907CBB" w:rsidRDefault="00913AE4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:rsidR="008439BC" w:rsidRDefault="008439BC" w:rsidP="008439BC">
      <w:pPr>
        <w:pStyle w:val="Heading3"/>
      </w:pPr>
      <w:r>
        <w:t>Extent Reports</w:t>
      </w:r>
    </w:p>
    <w:p w:rsidR="008439BC" w:rsidRDefault="008439BC" w:rsidP="008439BC">
      <w:r>
        <w:t xml:space="preserve">In the following table, we will record all the extent reports. 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1256"/>
        <w:gridCol w:w="2488"/>
        <w:gridCol w:w="1872"/>
        <w:gridCol w:w="1046"/>
        <w:gridCol w:w="2698"/>
      </w:tblGrid>
      <w:tr w:rsidR="008439BC" w:rsidTr="00827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6" w:type="dxa"/>
            <w:tcBorders>
              <w:top w:val="nil"/>
              <w:left w:val="nil"/>
            </w:tcBorders>
            <w:vAlign w:val="bottom"/>
          </w:tcPr>
          <w:p w:rsidR="008439BC" w:rsidRDefault="000E6451" w:rsidP="003A4F81">
            <w:pPr>
              <w:pStyle w:val="Tabletext"/>
            </w:pPr>
            <w:sdt>
              <w:sdtPr>
                <w:alias w:val="Enter column heading 1:"/>
                <w:tag w:val="Enter column heading 1:"/>
                <w:id w:val="-1667622251"/>
                <w:placeholder>
                  <w:docPart w:val="D311FD381AFC4172AACCF734F1CFC1F4"/>
                </w:placeholder>
                <w:temporary/>
                <w:showingPlcHdr/>
                <w15:appearance w15:val="hidden"/>
              </w:sdtPr>
              <w:sdtEndPr/>
              <w:sdtContent>
                <w:r w:rsidR="008439BC">
                  <w:t>Date recorded</w:t>
                </w:r>
              </w:sdtContent>
            </w:sdt>
          </w:p>
        </w:tc>
        <w:tc>
          <w:tcPr>
            <w:tcW w:w="2488" w:type="dxa"/>
            <w:tcBorders>
              <w:top w:val="nil"/>
            </w:tcBorders>
            <w:vAlign w:val="bottom"/>
          </w:tcPr>
          <w:p w:rsidR="008439BC" w:rsidRDefault="000E6451" w:rsidP="003A4F81">
            <w:pPr>
              <w:pStyle w:val="Tabletext"/>
            </w:pPr>
            <w:sdt>
              <w:sdtPr>
                <w:alias w:val="Enter column heading 2:"/>
                <w:tag w:val="Enter column heading 2:"/>
                <w:id w:val="498164131"/>
                <w:placeholder>
                  <w:docPart w:val="D7C59F76C53641AD823803727338B3D1"/>
                </w:placeholder>
                <w:temporary/>
                <w:showingPlcHdr/>
                <w15:appearance w15:val="hidden"/>
              </w:sdtPr>
              <w:sdtEndPr/>
              <w:sdtContent>
                <w:r w:rsidR="008439BC">
                  <w:t>Risk description</w:t>
                </w:r>
              </w:sdtContent>
            </w:sdt>
          </w:p>
        </w:tc>
        <w:tc>
          <w:tcPr>
            <w:tcW w:w="1872" w:type="dxa"/>
            <w:tcBorders>
              <w:top w:val="nil"/>
            </w:tcBorders>
            <w:vAlign w:val="bottom"/>
          </w:tcPr>
          <w:p w:rsidR="008439BC" w:rsidRDefault="000E6451" w:rsidP="003A4F81">
            <w:pPr>
              <w:pStyle w:val="Tabletext"/>
            </w:pPr>
            <w:sdt>
              <w:sdtPr>
                <w:alias w:val="Enter column heading 3:"/>
                <w:tag w:val="Enter column heading 3:"/>
                <w:id w:val="-158621331"/>
                <w:placeholder>
                  <w:docPart w:val="D57B9FBC54054059913323092F30A3D8"/>
                </w:placeholder>
                <w:temporary/>
                <w:showingPlcHdr/>
                <w15:appearance w15:val="hidden"/>
              </w:sdtPr>
              <w:sdtEndPr/>
              <w:sdtContent>
                <w:r w:rsidR="008439BC">
                  <w:t>Probability</w:t>
                </w:r>
              </w:sdtContent>
            </w:sdt>
          </w:p>
        </w:tc>
        <w:tc>
          <w:tcPr>
            <w:tcW w:w="1046" w:type="dxa"/>
            <w:tcBorders>
              <w:top w:val="nil"/>
            </w:tcBorders>
            <w:vAlign w:val="bottom"/>
          </w:tcPr>
          <w:p w:rsidR="008439BC" w:rsidRDefault="000E6451" w:rsidP="003A4F81">
            <w:pPr>
              <w:pStyle w:val="Tabletext"/>
            </w:pPr>
            <w:sdt>
              <w:sdtPr>
                <w:alias w:val="Enter column heading 4:"/>
                <w:tag w:val="Enter column heading 4:"/>
                <w:id w:val="632287167"/>
                <w:placeholder>
                  <w:docPart w:val="2CDA29D91984412E82D7DB1FDEC3C408"/>
                </w:placeholder>
                <w:temporary/>
                <w:showingPlcHdr/>
                <w15:appearance w15:val="hidden"/>
              </w:sdtPr>
              <w:sdtEndPr/>
              <w:sdtContent>
                <w:r w:rsidR="008439BC">
                  <w:t>Impact</w:t>
                </w:r>
              </w:sdtContent>
            </w:sdt>
          </w:p>
        </w:tc>
        <w:tc>
          <w:tcPr>
            <w:tcW w:w="2698" w:type="dxa"/>
            <w:tcBorders>
              <w:top w:val="nil"/>
              <w:right w:val="nil"/>
            </w:tcBorders>
            <w:vAlign w:val="bottom"/>
          </w:tcPr>
          <w:p w:rsidR="008439BC" w:rsidRDefault="000E6451" w:rsidP="003A4F81">
            <w:pPr>
              <w:pStyle w:val="Tabletext"/>
            </w:pPr>
            <w:sdt>
              <w:sdtPr>
                <w:alias w:val="Enter column heading 5:"/>
                <w:tag w:val="Enter column heading 5:"/>
                <w:id w:val="-398436553"/>
                <w:placeholder>
                  <w:docPart w:val="94E55CEC253A41D9B2CDDEAEB3EC336F"/>
                </w:placeholder>
                <w:temporary/>
                <w:showingPlcHdr/>
                <w15:appearance w15:val="hidden"/>
              </w:sdtPr>
              <w:sdtEndPr/>
              <w:sdtContent>
                <w:r w:rsidR="008439BC">
                  <w:t>Mitigation plan</w:t>
                </w:r>
              </w:sdtContent>
            </w:sdt>
          </w:p>
        </w:tc>
      </w:tr>
      <w:tr w:rsidR="008439BC" w:rsidTr="00827FA2">
        <w:sdt>
          <w:sdtPr>
            <w:alias w:val="Enter date1:"/>
            <w:tag w:val="Enter date1:"/>
            <w:id w:val="472871464"/>
            <w:placeholder>
              <w:docPart w:val="7B35BF34C300448980FD401EFB322B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dxa"/>
                <w:tcBorders>
                  <w:left w:val="nil"/>
                </w:tcBorders>
              </w:tcPr>
              <w:p w:rsidR="008439BC" w:rsidRDefault="008439BC" w:rsidP="003A4F81">
                <w:pPr>
                  <w:pStyle w:val="Tabletext"/>
                </w:pPr>
                <w:r>
                  <w:t>Date 1</w:t>
                </w:r>
              </w:p>
            </w:tc>
          </w:sdtContent>
        </w:sdt>
        <w:sdt>
          <w:sdtPr>
            <w:alias w:val="Enter description:"/>
            <w:tag w:val="Enter description:"/>
            <w:id w:val="-1303223974"/>
            <w:placeholder>
              <w:docPart w:val="F55E5052F72549F8819A0887D864CC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8" w:type="dxa"/>
              </w:tcPr>
              <w:p w:rsidR="008439BC" w:rsidRDefault="008439BC" w:rsidP="003A4F8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187726871"/>
            <w:placeholder>
              <w:docPart w:val="74344914658340F5BAD57E928B3E69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  <w:shd w:val="clear" w:color="auto" w:fill="EDEEE5" w:themeFill="accent3" w:themeFillTint="33"/>
              </w:tcPr>
              <w:p w:rsidR="008439BC" w:rsidRDefault="008439BC" w:rsidP="003A4F8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574358265"/>
            <w:placeholder>
              <w:docPart w:val="92C67C2BE07745FFB2E14F432D43D7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6" w:type="dxa"/>
                <w:shd w:val="clear" w:color="auto" w:fill="F7EFDE" w:themeFill="accent4" w:themeFillTint="33"/>
              </w:tcPr>
              <w:p w:rsidR="008439BC" w:rsidRDefault="008439BC" w:rsidP="003A4F8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1660815365"/>
            <w:placeholder>
              <w:docPart w:val="07C201EEBD084B4E94BEFDC2AE2AB2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8" w:type="dxa"/>
                <w:tcBorders>
                  <w:right w:val="nil"/>
                </w:tcBorders>
              </w:tcPr>
              <w:p w:rsidR="008439BC" w:rsidRDefault="008439BC" w:rsidP="003A4F8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:rsidR="00907CBB" w:rsidRDefault="00907CBB"/>
    <w:sectPr w:rsidR="00907CBB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451" w:rsidRDefault="000E6451">
      <w:r>
        <w:separator/>
      </w:r>
    </w:p>
    <w:p w:rsidR="000E6451" w:rsidRDefault="000E6451"/>
  </w:endnote>
  <w:endnote w:type="continuationSeparator" w:id="0">
    <w:p w:rsidR="000E6451" w:rsidRDefault="000E6451">
      <w:r>
        <w:continuationSeparator/>
      </w:r>
    </w:p>
    <w:p w:rsidR="000E6451" w:rsidRDefault="000E64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sdt>
        <w:sdtPr>
          <w:alias w:val="Enter date:"/>
          <w:tag w:val="Enter date:"/>
          <w:id w:val="-666626265"/>
          <w:placeholder>
            <w:docPart w:val="2C947B929F064B67B954B8EAD0B5B569"/>
          </w:placeholder>
          <w:temporary/>
          <w:showingPlcHdr/>
          <w15:appearance w15:val="hidden"/>
        </w:sdtPr>
        <w:sdtEndPr/>
        <w:sdtContent>
          <w:tc>
            <w:tcPr>
              <w:tcW w:w="750" w:type="pct"/>
            </w:tcPr>
            <w:p w:rsidR="00907CBB" w:rsidRDefault="00B87079">
              <w:pPr>
                <w:pStyle w:val="Footer"/>
              </w:pPr>
              <w:r>
                <w:t>Date</w:t>
              </w:r>
            </w:p>
          </w:tc>
        </w:sdtContent>
      </w:sdt>
      <w:tc>
        <w:tcPr>
          <w:tcW w:w="3500" w:type="pct"/>
        </w:tcPr>
        <w:p w:rsidR="00907CBB" w:rsidRDefault="000E6451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FA58B8BE56FC4F1B9626DCDAAECFD53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7A23FD">
                <w:rPr>
                  <w:lang w:val="en-GB"/>
                </w:rPr>
                <w:t>Test Plan: CV management systems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A74254">
            <w:rPr>
              <w:noProof/>
            </w:rPr>
            <w:t>2</w:t>
          </w:r>
          <w:r>
            <w:fldChar w:fldCharType="end"/>
          </w:r>
        </w:p>
      </w:tc>
    </w:tr>
  </w:tbl>
  <w:p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451" w:rsidRDefault="000E6451">
      <w:r>
        <w:separator/>
      </w:r>
    </w:p>
    <w:p w:rsidR="000E6451" w:rsidRDefault="000E6451"/>
  </w:footnote>
  <w:footnote w:type="continuationSeparator" w:id="0">
    <w:p w:rsidR="000E6451" w:rsidRDefault="000E6451">
      <w:r>
        <w:continuationSeparator/>
      </w:r>
    </w:p>
    <w:p w:rsidR="000E6451" w:rsidRDefault="000E64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BB" w:rsidRDefault="000E6451">
    <w:pPr>
      <w:pStyle w:val="Header"/>
    </w:pPr>
    <w:sdt>
      <w:sdtPr>
        <w:alias w:val="Confidential:"/>
        <w:tag w:val="Confidential:"/>
        <w:id w:val="-797678126"/>
        <w:placeholder>
          <w:docPart w:val="C97ACF5AC73D4241B2C1BE042E6877AF"/>
        </w:placeholder>
        <w:temporary/>
        <w:showingPlcHdr/>
        <w15:appearance w15:val="hidden"/>
      </w:sdtPr>
      <w:sdtEndPr/>
      <w:sdtContent>
        <w:r w:rsidR="00B87079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05" w:rsidRDefault="00736E05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829C653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427AF"/>
    <w:multiLevelType w:val="hybridMultilevel"/>
    <w:tmpl w:val="33B4090C"/>
    <w:lvl w:ilvl="0" w:tplc="9272B1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55D3F"/>
    <w:multiLevelType w:val="hybridMultilevel"/>
    <w:tmpl w:val="96BC2A1C"/>
    <w:lvl w:ilvl="0" w:tplc="09601AA6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FD"/>
    <w:rsid w:val="0000658D"/>
    <w:rsid w:val="000677DC"/>
    <w:rsid w:val="00067E02"/>
    <w:rsid w:val="000D780C"/>
    <w:rsid w:val="000E6451"/>
    <w:rsid w:val="00107CB6"/>
    <w:rsid w:val="0013333F"/>
    <w:rsid w:val="00151DFA"/>
    <w:rsid w:val="0015323E"/>
    <w:rsid w:val="00192F90"/>
    <w:rsid w:val="00193898"/>
    <w:rsid w:val="001D6D4D"/>
    <w:rsid w:val="00262CFC"/>
    <w:rsid w:val="002B21AE"/>
    <w:rsid w:val="00312DD5"/>
    <w:rsid w:val="0033593E"/>
    <w:rsid w:val="00347FE7"/>
    <w:rsid w:val="003B0FA2"/>
    <w:rsid w:val="00401E22"/>
    <w:rsid w:val="00402B33"/>
    <w:rsid w:val="004534A5"/>
    <w:rsid w:val="004566FA"/>
    <w:rsid w:val="004951BF"/>
    <w:rsid w:val="00495232"/>
    <w:rsid w:val="004A4EC4"/>
    <w:rsid w:val="005331CA"/>
    <w:rsid w:val="005504AE"/>
    <w:rsid w:val="005640AC"/>
    <w:rsid w:val="00660B21"/>
    <w:rsid w:val="006A0F4A"/>
    <w:rsid w:val="006A5594"/>
    <w:rsid w:val="00714CE5"/>
    <w:rsid w:val="00736E05"/>
    <w:rsid w:val="00750415"/>
    <w:rsid w:val="00784015"/>
    <w:rsid w:val="007901A7"/>
    <w:rsid w:val="007A23FD"/>
    <w:rsid w:val="00806745"/>
    <w:rsid w:val="008225BC"/>
    <w:rsid w:val="00822A8D"/>
    <w:rsid w:val="00827FA2"/>
    <w:rsid w:val="00830D7F"/>
    <w:rsid w:val="00831731"/>
    <w:rsid w:val="008439BC"/>
    <w:rsid w:val="00852F14"/>
    <w:rsid w:val="00852FE0"/>
    <w:rsid w:val="008744FC"/>
    <w:rsid w:val="00874542"/>
    <w:rsid w:val="0089517F"/>
    <w:rsid w:val="008B2412"/>
    <w:rsid w:val="008D5212"/>
    <w:rsid w:val="00907CBB"/>
    <w:rsid w:val="00913AE4"/>
    <w:rsid w:val="00964837"/>
    <w:rsid w:val="00976A9B"/>
    <w:rsid w:val="0099384F"/>
    <w:rsid w:val="009A32A1"/>
    <w:rsid w:val="009C3FC2"/>
    <w:rsid w:val="009E721A"/>
    <w:rsid w:val="00A20526"/>
    <w:rsid w:val="00A247F1"/>
    <w:rsid w:val="00A27F66"/>
    <w:rsid w:val="00A72CC5"/>
    <w:rsid w:val="00A74254"/>
    <w:rsid w:val="00B55F12"/>
    <w:rsid w:val="00B87079"/>
    <w:rsid w:val="00BF6616"/>
    <w:rsid w:val="00C1659C"/>
    <w:rsid w:val="00C41938"/>
    <w:rsid w:val="00C64B77"/>
    <w:rsid w:val="00CB5473"/>
    <w:rsid w:val="00D17670"/>
    <w:rsid w:val="00D3012D"/>
    <w:rsid w:val="00D85FC1"/>
    <w:rsid w:val="00DA0B66"/>
    <w:rsid w:val="00DC2AA0"/>
    <w:rsid w:val="00DC5C87"/>
    <w:rsid w:val="00DC6D11"/>
    <w:rsid w:val="00DC72E7"/>
    <w:rsid w:val="00DD0626"/>
    <w:rsid w:val="00E279B8"/>
    <w:rsid w:val="00E4378D"/>
    <w:rsid w:val="00E46238"/>
    <w:rsid w:val="00E505C2"/>
    <w:rsid w:val="00E756E6"/>
    <w:rsid w:val="00EA05B8"/>
    <w:rsid w:val="00EA1D9C"/>
    <w:rsid w:val="00EB203B"/>
    <w:rsid w:val="00EB3932"/>
    <w:rsid w:val="00EC7F36"/>
    <w:rsid w:val="00F3303E"/>
    <w:rsid w:val="00F613F3"/>
    <w:rsid w:val="00FA722B"/>
    <w:rsid w:val="00FD03C2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4C1E3E"/>
  <w15:chartTrackingRefBased/>
  <w15:docId w15:val="{D53591FB-1514-442B-BF32-513B1736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8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qacacademyyellow.atlassian.net/secure/RapidBoard.jspa?projectKey=CCS&amp;rapidView=13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6474B20BF74C5FA1FCB9302261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C3D3B-FC75-4320-B922-09DE87EE6F98}"/>
      </w:docPartPr>
      <w:docPartBody>
        <w:p w:rsidR="00B946FB" w:rsidRDefault="0024193B">
          <w:pPr>
            <w:pStyle w:val="6C6474B20BF74C5FA1FCB9302261002A"/>
          </w:pPr>
          <w:r>
            <w:t>Version</w:t>
          </w:r>
        </w:p>
      </w:docPartBody>
    </w:docPart>
    <w:docPart>
      <w:docPartPr>
        <w:name w:val="FA37FB508CA94FDC8AA3DC74BCCCF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88DFF-6AF9-4CE4-9FB7-8ECA70C9FD77}"/>
      </w:docPartPr>
      <w:docPartBody>
        <w:p w:rsidR="00B946FB" w:rsidRDefault="0024193B">
          <w:pPr>
            <w:pStyle w:val="FA37FB508CA94FDC8AA3DC74BCCCF87A"/>
          </w:pPr>
          <w:r>
            <w:t>company name</w:t>
          </w:r>
        </w:p>
      </w:docPartBody>
    </w:docPart>
    <w:docPart>
      <w:docPartPr>
        <w:name w:val="7C706CA7D1D5425DB3A0DB7558033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7A546-EA36-4F45-B7EF-1183A69C585C}"/>
      </w:docPartPr>
      <w:docPartBody>
        <w:p w:rsidR="00B946FB" w:rsidRDefault="0024193B">
          <w:pPr>
            <w:pStyle w:val="7C706CA7D1D5425DB3A0DB7558033401"/>
          </w:pPr>
          <w:r>
            <w:t>Company address</w:t>
          </w:r>
        </w:p>
      </w:docPartBody>
    </w:docPart>
    <w:docPart>
      <w:docPartPr>
        <w:name w:val="01989889460A4291B061CA49A6060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9889-A4A5-4C86-8F72-326248821FE9}"/>
      </w:docPartPr>
      <w:docPartBody>
        <w:p w:rsidR="00B946FB" w:rsidRDefault="0024193B">
          <w:pPr>
            <w:pStyle w:val="01989889460A4291B061CA49A6060F73"/>
          </w:pPr>
          <w:r>
            <w:t>Project Communication Plan</w:t>
          </w:r>
        </w:p>
      </w:docPartBody>
    </w:docPart>
    <w:docPart>
      <w:docPartPr>
        <w:name w:val="C97ACF5AC73D4241B2C1BE042E687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17F15-85D9-4184-8FBB-BBA08D9CE5F7}"/>
      </w:docPartPr>
      <w:docPartBody>
        <w:p w:rsidR="00B946FB" w:rsidRDefault="0024193B">
          <w:pPr>
            <w:pStyle w:val="C97ACF5AC73D4241B2C1BE042E6877AF"/>
          </w:pPr>
          <w:r>
            <w:t>Goals</w:t>
          </w:r>
        </w:p>
      </w:docPartBody>
    </w:docPart>
    <w:docPart>
      <w:docPartPr>
        <w:name w:val="2C947B929F064B67B954B8EAD0B5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F0F79-9D4C-4928-918B-FA2081D57C01}"/>
      </w:docPartPr>
      <w:docPartBody>
        <w:p w:rsidR="00B946FB" w:rsidRDefault="0024193B">
          <w:pPr>
            <w:pStyle w:val="2C947B929F064B67B954B8EAD0B5B569"/>
          </w:pPr>
          <w:r>
            <w:t>Lead name</w:t>
          </w:r>
        </w:p>
      </w:docPartBody>
    </w:docPart>
    <w:docPart>
      <w:docPartPr>
        <w:name w:val="36A6F4A04AF24887A0F8D27EA8BD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C4F7B-6C8F-4F0E-BE69-A6F4C5E3D9CF}"/>
      </w:docPartPr>
      <w:docPartBody>
        <w:p w:rsidR="00B946FB" w:rsidRDefault="0024193B">
          <w:pPr>
            <w:pStyle w:val="36A6F4A04AF24887A0F8D27EA8BD4BAB"/>
          </w:pPr>
          <w:r>
            <w:t>Risks and issues management</w:t>
          </w:r>
        </w:p>
      </w:docPartBody>
    </w:docPart>
    <w:docPart>
      <w:docPartPr>
        <w:name w:val="054E0FB76E1842CF8D8CCE145611F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AE367-664C-4C25-A3AC-88B3E64DE5AE}"/>
      </w:docPartPr>
      <w:docPartBody>
        <w:p w:rsidR="00B946FB" w:rsidRDefault="0024193B">
          <w:pPr>
            <w:pStyle w:val="054E0FB76E1842CF8D8CCE145611F9FC"/>
          </w:pPr>
          <w:r>
            <w:t>List all potential problems that might arise during the project, and list their causes, symptoms, consequences, and possible solutions.</w:t>
          </w:r>
        </w:p>
      </w:docPartBody>
    </w:docPart>
    <w:docPart>
      <w:docPartPr>
        <w:name w:val="20F380C2FED94DBB914CAEAEFB0F4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2A1B6-74AD-4471-ACB5-9DECA0DDEA3B}"/>
      </w:docPartPr>
      <w:docPartBody>
        <w:p w:rsidR="00B946FB" w:rsidRDefault="0024193B">
          <w:pPr>
            <w:pStyle w:val="20F380C2FED94DBB914CAEAEFB0F4677"/>
          </w:pPr>
          <w:r>
            <w:t>Appropriate corrective measures</w:t>
          </w:r>
        </w:p>
      </w:docPartBody>
    </w:docPart>
    <w:docPart>
      <w:docPartPr>
        <w:name w:val="80436A443CB6498FABC609A4E8A4D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2203-7705-4629-8C65-CC8113ACE07E}"/>
      </w:docPartPr>
      <w:docPartBody>
        <w:p w:rsidR="00B946FB" w:rsidRDefault="0024193B">
          <w:pPr>
            <w:pStyle w:val="80436A443CB6498FABC609A4E8A4DBD4"/>
          </w:pPr>
          <w:r>
            <w:t>For each issue, identify the optimal way to resolve the issue and then identify the steps that your team needs to take in order to implement the resolution.</w:t>
          </w:r>
        </w:p>
      </w:docPartBody>
    </w:docPart>
    <w:docPart>
      <w:docPartPr>
        <w:name w:val="A204A9620BCA4594B8753043E6B4F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C58D4-3ACC-4B50-A199-9738A9F1F43B}"/>
      </w:docPartPr>
      <w:docPartBody>
        <w:p w:rsidR="00B946FB" w:rsidRDefault="0024193B">
          <w:pPr>
            <w:pStyle w:val="A204A9620BCA4594B8753043E6B4F2E5"/>
          </w:pPr>
          <w:r>
            <w:t>Date recorded</w:t>
          </w:r>
        </w:p>
      </w:docPartBody>
    </w:docPart>
    <w:docPart>
      <w:docPartPr>
        <w:name w:val="3D3EEBBACCFC44048C52C30012D20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08A6-0212-4005-AB68-D204C788AFEE}"/>
      </w:docPartPr>
      <w:docPartBody>
        <w:p w:rsidR="00B946FB" w:rsidRDefault="0024193B">
          <w:pPr>
            <w:pStyle w:val="3D3EEBBACCFC44048C52C30012D20594"/>
          </w:pPr>
          <w:r>
            <w:t>Risk description</w:t>
          </w:r>
        </w:p>
      </w:docPartBody>
    </w:docPart>
    <w:docPart>
      <w:docPartPr>
        <w:name w:val="DEA6716F1AC941FC9B849F0115BD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8C079-9E14-473E-A021-764AC20AEA21}"/>
      </w:docPartPr>
      <w:docPartBody>
        <w:p w:rsidR="00B946FB" w:rsidRDefault="0024193B">
          <w:pPr>
            <w:pStyle w:val="DEA6716F1AC941FC9B849F0115BDC8F3"/>
          </w:pPr>
          <w:r>
            <w:t>Probability</w:t>
          </w:r>
        </w:p>
      </w:docPartBody>
    </w:docPart>
    <w:docPart>
      <w:docPartPr>
        <w:name w:val="10A33D1D36444B9490BD33DC316E0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591F0-48BF-4849-A1D1-14DCFAC235A6}"/>
      </w:docPartPr>
      <w:docPartBody>
        <w:p w:rsidR="00B946FB" w:rsidRDefault="0024193B">
          <w:pPr>
            <w:pStyle w:val="10A33D1D36444B9490BD33DC316E0442"/>
          </w:pPr>
          <w:r>
            <w:t>Impact</w:t>
          </w:r>
        </w:p>
      </w:docPartBody>
    </w:docPart>
    <w:docPart>
      <w:docPartPr>
        <w:name w:val="453F2A71D4EF49E09E89B5A6450F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387BC-A040-467B-B766-EF6A39565997}"/>
      </w:docPartPr>
      <w:docPartBody>
        <w:p w:rsidR="00B946FB" w:rsidRDefault="0024193B">
          <w:pPr>
            <w:pStyle w:val="453F2A71D4EF49E09E89B5A6450F4CED"/>
          </w:pPr>
          <w:r>
            <w:t>Mitigation plan</w:t>
          </w:r>
        </w:p>
      </w:docPartBody>
    </w:docPart>
    <w:docPart>
      <w:docPartPr>
        <w:name w:val="CB7284D0267544469C94E6BD573A1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262B-CED3-49B0-B3EE-8BFD908BE163}"/>
      </w:docPartPr>
      <w:docPartBody>
        <w:p w:rsidR="00B946FB" w:rsidRDefault="0024193B">
          <w:pPr>
            <w:pStyle w:val="CB7284D0267544469C94E6BD573A15D0"/>
          </w:pPr>
          <w:r>
            <w:t>Date 1</w:t>
          </w:r>
        </w:p>
      </w:docPartBody>
    </w:docPart>
    <w:docPart>
      <w:docPartPr>
        <w:name w:val="621B60FCE57F4544A16C7528B226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CAB05-57D8-4803-B9F6-DE186D991994}"/>
      </w:docPartPr>
      <w:docPartBody>
        <w:p w:rsidR="00B946FB" w:rsidRDefault="0024193B">
          <w:pPr>
            <w:pStyle w:val="621B60FCE57F4544A16C7528B226594C"/>
          </w:pPr>
          <w:r>
            <w:t>Description</w:t>
          </w:r>
        </w:p>
      </w:docPartBody>
    </w:docPart>
    <w:docPart>
      <w:docPartPr>
        <w:name w:val="BFF1F6BD10404C5298BAF559D8800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D9D58-FC8A-406B-BC7D-73ACAF3DC580}"/>
      </w:docPartPr>
      <w:docPartBody>
        <w:p w:rsidR="00B946FB" w:rsidRDefault="0024193B">
          <w:pPr>
            <w:pStyle w:val="BFF1F6BD10404C5298BAF559D880092A"/>
          </w:pPr>
          <w:r>
            <w:t>Probability</w:t>
          </w:r>
        </w:p>
      </w:docPartBody>
    </w:docPart>
    <w:docPart>
      <w:docPartPr>
        <w:name w:val="1EC5A2F7200C486F88D4DF09DE833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0040-6440-493E-9F31-E82C6C461E38}"/>
      </w:docPartPr>
      <w:docPartBody>
        <w:p w:rsidR="00B946FB" w:rsidRDefault="0024193B">
          <w:pPr>
            <w:pStyle w:val="1EC5A2F7200C486F88D4DF09DE83383E"/>
          </w:pPr>
          <w:r>
            <w:t>Impact</w:t>
          </w:r>
        </w:p>
      </w:docPartBody>
    </w:docPart>
    <w:docPart>
      <w:docPartPr>
        <w:name w:val="1E811F4F95E9464BA74684C830C8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1BD4C-833B-4007-AF45-DD296FE9B71E}"/>
      </w:docPartPr>
      <w:docPartBody>
        <w:p w:rsidR="00B946FB" w:rsidRDefault="0024193B">
          <w:pPr>
            <w:pStyle w:val="1E811F4F95E9464BA74684C830C8FE67"/>
          </w:pPr>
          <w:r>
            <w:t>Plan</w:t>
          </w:r>
        </w:p>
      </w:docPartBody>
    </w:docPart>
    <w:docPart>
      <w:docPartPr>
        <w:name w:val="FA58B8BE56FC4F1B9626DCDAAECFD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99300-B530-4218-9BDB-980727B40B22}"/>
      </w:docPartPr>
      <w:docPartBody>
        <w:p w:rsidR="00B946FB" w:rsidRDefault="0024193B">
          <w:pPr>
            <w:pStyle w:val="FA58B8BE56FC4F1B9626DCDAAECFD532"/>
          </w:pPr>
          <w:r>
            <w:t>Probability</w:t>
          </w:r>
        </w:p>
      </w:docPartBody>
    </w:docPart>
    <w:docPart>
      <w:docPartPr>
        <w:name w:val="D311FD381AFC4172AACCF734F1CFC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519B2-21D3-44A0-AF4D-2BAC57AFE712}"/>
      </w:docPartPr>
      <w:docPartBody>
        <w:p w:rsidR="00B946FB" w:rsidRDefault="00F16A96" w:rsidP="00F16A96">
          <w:pPr>
            <w:pStyle w:val="D311FD381AFC4172AACCF734F1CFC1F4"/>
          </w:pPr>
          <w:r>
            <w:t>Date recorded</w:t>
          </w:r>
        </w:p>
      </w:docPartBody>
    </w:docPart>
    <w:docPart>
      <w:docPartPr>
        <w:name w:val="D7C59F76C53641AD823803727338B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58691-6DC6-427D-9909-33908B2DC7FD}"/>
      </w:docPartPr>
      <w:docPartBody>
        <w:p w:rsidR="00B946FB" w:rsidRDefault="00F16A96" w:rsidP="00F16A96">
          <w:pPr>
            <w:pStyle w:val="D7C59F76C53641AD823803727338B3D1"/>
          </w:pPr>
          <w:r>
            <w:t>Risk description</w:t>
          </w:r>
        </w:p>
      </w:docPartBody>
    </w:docPart>
    <w:docPart>
      <w:docPartPr>
        <w:name w:val="D57B9FBC54054059913323092F30A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1A074-138F-412E-9275-56B54B8D06B5}"/>
      </w:docPartPr>
      <w:docPartBody>
        <w:p w:rsidR="00B946FB" w:rsidRDefault="00F16A96" w:rsidP="00F16A96">
          <w:pPr>
            <w:pStyle w:val="D57B9FBC54054059913323092F30A3D8"/>
          </w:pPr>
          <w:r>
            <w:t>Probability</w:t>
          </w:r>
        </w:p>
      </w:docPartBody>
    </w:docPart>
    <w:docPart>
      <w:docPartPr>
        <w:name w:val="2CDA29D91984412E82D7DB1FDEC3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04484-6A07-4FDF-A58A-60AAB9961F6E}"/>
      </w:docPartPr>
      <w:docPartBody>
        <w:p w:rsidR="00B946FB" w:rsidRDefault="00F16A96" w:rsidP="00F16A96">
          <w:pPr>
            <w:pStyle w:val="2CDA29D91984412E82D7DB1FDEC3C408"/>
          </w:pPr>
          <w:r>
            <w:t>Impact</w:t>
          </w:r>
        </w:p>
      </w:docPartBody>
    </w:docPart>
    <w:docPart>
      <w:docPartPr>
        <w:name w:val="94E55CEC253A41D9B2CDDEAEB3EC3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1521C-F10D-4CF9-947B-7A1769BE0E8E}"/>
      </w:docPartPr>
      <w:docPartBody>
        <w:p w:rsidR="00B946FB" w:rsidRDefault="00F16A96" w:rsidP="00F16A96">
          <w:pPr>
            <w:pStyle w:val="94E55CEC253A41D9B2CDDEAEB3EC336F"/>
          </w:pPr>
          <w:r>
            <w:t>Mitigation plan</w:t>
          </w:r>
        </w:p>
      </w:docPartBody>
    </w:docPart>
    <w:docPart>
      <w:docPartPr>
        <w:name w:val="7B35BF34C300448980FD401EFB322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EA54-FAD8-4416-B681-54AF7BDF4B8B}"/>
      </w:docPartPr>
      <w:docPartBody>
        <w:p w:rsidR="00B946FB" w:rsidRDefault="00F16A96" w:rsidP="00F16A96">
          <w:pPr>
            <w:pStyle w:val="7B35BF34C300448980FD401EFB322BEB"/>
          </w:pPr>
          <w:r>
            <w:t>Date 1</w:t>
          </w:r>
        </w:p>
      </w:docPartBody>
    </w:docPart>
    <w:docPart>
      <w:docPartPr>
        <w:name w:val="F55E5052F72549F8819A0887D864C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7814-ED71-407E-8795-7C2BC74A92FD}"/>
      </w:docPartPr>
      <w:docPartBody>
        <w:p w:rsidR="00B946FB" w:rsidRDefault="00F16A96" w:rsidP="00F16A96">
          <w:pPr>
            <w:pStyle w:val="F55E5052F72549F8819A0887D864CC91"/>
          </w:pPr>
          <w:r>
            <w:t>Description</w:t>
          </w:r>
        </w:p>
      </w:docPartBody>
    </w:docPart>
    <w:docPart>
      <w:docPartPr>
        <w:name w:val="74344914658340F5BAD57E928B3E6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C6FBD-2A1F-432A-B286-9313027CA60F}"/>
      </w:docPartPr>
      <w:docPartBody>
        <w:p w:rsidR="00B946FB" w:rsidRDefault="00F16A96" w:rsidP="00F16A96">
          <w:pPr>
            <w:pStyle w:val="74344914658340F5BAD57E928B3E69DB"/>
          </w:pPr>
          <w:r>
            <w:t>Probability</w:t>
          </w:r>
        </w:p>
      </w:docPartBody>
    </w:docPart>
    <w:docPart>
      <w:docPartPr>
        <w:name w:val="92C67C2BE07745FFB2E14F432D43D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F64C-EFA8-4CB2-87E6-8988F729DF0E}"/>
      </w:docPartPr>
      <w:docPartBody>
        <w:p w:rsidR="00B946FB" w:rsidRDefault="00F16A96" w:rsidP="00F16A96">
          <w:pPr>
            <w:pStyle w:val="92C67C2BE07745FFB2E14F432D43D78E"/>
          </w:pPr>
          <w:r>
            <w:t>Impact</w:t>
          </w:r>
        </w:p>
      </w:docPartBody>
    </w:docPart>
    <w:docPart>
      <w:docPartPr>
        <w:name w:val="07C201EEBD084B4E94BEFDC2AE2AB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8FD75-C7C6-4986-86D1-99AB0284D7BC}"/>
      </w:docPartPr>
      <w:docPartBody>
        <w:p w:rsidR="00B946FB" w:rsidRDefault="00F16A96" w:rsidP="00F16A96">
          <w:pPr>
            <w:pStyle w:val="07C201EEBD084B4E94BEFDC2AE2AB2B0"/>
          </w:pPr>
          <w:r>
            <w:t>Plan</w:t>
          </w:r>
        </w:p>
      </w:docPartBody>
    </w:docPart>
    <w:docPart>
      <w:docPartPr>
        <w:name w:val="9BC93D11325048A89590843B02F9F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8D4D-04D3-4871-B809-34D6BFF54471}"/>
      </w:docPartPr>
      <w:docPartBody>
        <w:p w:rsidR="00B946FB" w:rsidRDefault="00F16A96" w:rsidP="00F16A96">
          <w:pPr>
            <w:pStyle w:val="9BC93D11325048A89590843B02F9F57D"/>
          </w:pPr>
          <w:r>
            <w:t>Document</w:t>
          </w:r>
        </w:p>
      </w:docPartBody>
    </w:docPart>
    <w:docPart>
      <w:docPartPr>
        <w:name w:val="5824B9F240A74A60871D71A83D0B0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6CE8-17F5-430B-A82C-9A148E3CFA25}"/>
      </w:docPartPr>
      <w:docPartBody>
        <w:p w:rsidR="00B946FB" w:rsidRDefault="00F16A96" w:rsidP="00F16A96">
          <w:pPr>
            <w:pStyle w:val="5824B9F240A74A60871D71A83D0B0F7C"/>
          </w:pPr>
          <w:r>
            <w:t>Recipients</w:t>
          </w:r>
        </w:p>
      </w:docPartBody>
    </w:docPart>
    <w:docPart>
      <w:docPartPr>
        <w:name w:val="ADAA601340CE43B8860363EE240E0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45B-9982-4E5A-9E06-2196DA17CBA0}"/>
      </w:docPartPr>
      <w:docPartBody>
        <w:p w:rsidR="00B946FB" w:rsidRDefault="00F16A96" w:rsidP="00F16A96">
          <w:pPr>
            <w:pStyle w:val="ADAA601340CE43B8860363EE240E041C"/>
          </w:pPr>
          <w:r>
            <w:t>Name</w:t>
          </w:r>
        </w:p>
      </w:docPartBody>
    </w:docPart>
    <w:docPart>
      <w:docPartPr>
        <w:name w:val="70D79F1DD61E4713BEABC8FA9DC1B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00BF6-F51B-44FF-B439-296EB25A949F}"/>
      </w:docPartPr>
      <w:docPartBody>
        <w:p w:rsidR="00B946FB" w:rsidRDefault="00F16A96" w:rsidP="00F16A96">
          <w:pPr>
            <w:pStyle w:val="70D79F1DD61E4713BEABC8FA9DC1B3F9"/>
          </w:pPr>
          <w:r>
            <w:t>Responsibility</w:t>
          </w:r>
        </w:p>
      </w:docPartBody>
    </w:docPart>
    <w:docPart>
      <w:docPartPr>
        <w:name w:val="0536035C01E446B5B346107C91249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99DC-0DF1-4051-B65E-963D7AE1DBBE}"/>
      </w:docPartPr>
      <w:docPartBody>
        <w:p w:rsidR="00B946FB" w:rsidRDefault="00F16A96" w:rsidP="00F16A96">
          <w:pPr>
            <w:pStyle w:val="0536035C01E446B5B346107C91249FC9"/>
          </w:pPr>
          <w:r>
            <w:t>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96"/>
    <w:rsid w:val="0024193B"/>
    <w:rsid w:val="00923751"/>
    <w:rsid w:val="00B946FB"/>
    <w:rsid w:val="00F1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474B20BF74C5FA1FCB9302261002A">
    <w:name w:val="6C6474B20BF74C5FA1FCB9302261002A"/>
  </w:style>
  <w:style w:type="paragraph" w:customStyle="1" w:styleId="1515B1EBDD2A4BBB93962CEB0BF7B5BA">
    <w:name w:val="1515B1EBDD2A4BBB93962CEB0BF7B5BA"/>
  </w:style>
  <w:style w:type="paragraph" w:customStyle="1" w:styleId="3342D88520B94B63AFF20125BCD96C3A">
    <w:name w:val="3342D88520B94B63AFF20125BCD96C3A"/>
  </w:style>
  <w:style w:type="paragraph" w:customStyle="1" w:styleId="896C1C45EFAC456DAB04F5105B87F4FB">
    <w:name w:val="896C1C45EFAC456DAB04F5105B87F4FB"/>
  </w:style>
  <w:style w:type="paragraph" w:customStyle="1" w:styleId="40722A151CFC4644A8B9B09E8C19127B">
    <w:name w:val="40722A151CFC4644A8B9B09E8C19127B"/>
  </w:style>
  <w:style w:type="paragraph" w:customStyle="1" w:styleId="FA37FB508CA94FDC8AA3DC74BCCCF87A">
    <w:name w:val="FA37FB508CA94FDC8AA3DC74BCCCF87A"/>
  </w:style>
  <w:style w:type="paragraph" w:customStyle="1" w:styleId="7C706CA7D1D5425DB3A0DB7558033401">
    <w:name w:val="7C706CA7D1D5425DB3A0DB7558033401"/>
  </w:style>
  <w:style w:type="paragraph" w:customStyle="1" w:styleId="01989889460A4291B061CA49A6060F73">
    <w:name w:val="01989889460A4291B061CA49A6060F73"/>
  </w:style>
  <w:style w:type="paragraph" w:customStyle="1" w:styleId="CD453FC08D8A4A059E8AD7643147C120">
    <w:name w:val="CD453FC08D8A4A059E8AD7643147C120"/>
  </w:style>
  <w:style w:type="paragraph" w:customStyle="1" w:styleId="CBEAE82B853947B68B6FBE96D3431388">
    <w:name w:val="CBEAE82B853947B68B6FBE96D3431388"/>
  </w:style>
  <w:style w:type="paragraph" w:customStyle="1" w:styleId="BE767987B3EE43EC8BC4315152AD341A">
    <w:name w:val="BE767987B3EE43EC8BC4315152AD341A"/>
  </w:style>
  <w:style w:type="paragraph" w:customStyle="1" w:styleId="7F66C3A4E51343BABDBC5C8B54B73C9F">
    <w:name w:val="7F66C3A4E51343BABDBC5C8B54B73C9F"/>
  </w:style>
  <w:style w:type="paragraph" w:customStyle="1" w:styleId="9BC5782802D1445FB79CDF3E80B58B75">
    <w:name w:val="9BC5782802D1445FB79CDF3E80B58B75"/>
  </w:style>
  <w:style w:type="paragraph" w:customStyle="1" w:styleId="DF8E7142722A4DBA95673BF64BBFA8A2">
    <w:name w:val="DF8E7142722A4DBA95673BF64BBFA8A2"/>
  </w:style>
  <w:style w:type="paragraph" w:customStyle="1" w:styleId="3B91046C21D445E4BE05F282A1FA67F4">
    <w:name w:val="3B91046C21D445E4BE05F282A1FA67F4"/>
  </w:style>
  <w:style w:type="paragraph" w:customStyle="1" w:styleId="BD61B7B0A5C84C9FB8586EA648C63F10">
    <w:name w:val="BD61B7B0A5C84C9FB8586EA648C63F10"/>
  </w:style>
  <w:style w:type="paragraph" w:customStyle="1" w:styleId="2AA176A0C63340B68F2CB1FDAD31C9C1">
    <w:name w:val="2AA176A0C63340B68F2CB1FDAD31C9C1"/>
  </w:style>
  <w:style w:type="paragraph" w:customStyle="1" w:styleId="06E5E37D260E4E34BAB2BB8C16548BDA">
    <w:name w:val="06E5E37D260E4E34BAB2BB8C16548BDA"/>
  </w:style>
  <w:style w:type="paragraph" w:customStyle="1" w:styleId="FCE1444DD369402F8D045574383682A7">
    <w:name w:val="FCE1444DD369402F8D045574383682A7"/>
  </w:style>
  <w:style w:type="paragraph" w:customStyle="1" w:styleId="D98663DCA6284FDC994F947976C467D9">
    <w:name w:val="D98663DCA6284FDC994F947976C467D9"/>
  </w:style>
  <w:style w:type="paragraph" w:customStyle="1" w:styleId="CABEFC0550D44C1F8C466B02AC14377B">
    <w:name w:val="CABEFC0550D44C1F8C466B02AC14377B"/>
  </w:style>
  <w:style w:type="paragraph" w:customStyle="1" w:styleId="BFE79B000249406994BC7097BC29DB9F">
    <w:name w:val="BFE79B000249406994BC7097BC29DB9F"/>
  </w:style>
  <w:style w:type="paragraph" w:customStyle="1" w:styleId="3F352CF53BD845BB866B49A2718AC83E">
    <w:name w:val="3F352CF53BD845BB866B49A2718AC83E"/>
  </w:style>
  <w:style w:type="paragraph" w:customStyle="1" w:styleId="0A2A734E3A7F4415B28854FEF20C1557">
    <w:name w:val="0A2A734E3A7F4415B28854FEF20C1557"/>
  </w:style>
  <w:style w:type="paragraph" w:customStyle="1" w:styleId="43975B873C7B4EA0A008A8FDCB3D3718">
    <w:name w:val="43975B873C7B4EA0A008A8FDCB3D3718"/>
  </w:style>
  <w:style w:type="paragraph" w:customStyle="1" w:styleId="FD06309C0B1447CA99FBCFBE136AEFCC">
    <w:name w:val="FD06309C0B1447CA99FBCFBE136AEFCC"/>
  </w:style>
  <w:style w:type="paragraph" w:customStyle="1" w:styleId="01D97236DC0E473EB575A2DC22C285A7">
    <w:name w:val="01D97236DC0E473EB575A2DC22C285A7"/>
  </w:style>
  <w:style w:type="paragraph" w:customStyle="1" w:styleId="33BB074720DE4BEB9187D3614989E50D">
    <w:name w:val="33BB074720DE4BEB9187D3614989E50D"/>
  </w:style>
  <w:style w:type="paragraph" w:customStyle="1" w:styleId="D1F2E5AA3A4C4C6AA96CC986EB996A6A">
    <w:name w:val="D1F2E5AA3A4C4C6AA96CC986EB996A6A"/>
  </w:style>
  <w:style w:type="paragraph" w:customStyle="1" w:styleId="0BE6FDC70214404580D3175F0BF58F79">
    <w:name w:val="0BE6FDC70214404580D3175F0BF58F79"/>
  </w:style>
  <w:style w:type="paragraph" w:customStyle="1" w:styleId="5CAB8ACE34344894AECEBFCD058C1713">
    <w:name w:val="5CAB8ACE34344894AECEBFCD058C1713"/>
  </w:style>
  <w:style w:type="paragraph" w:customStyle="1" w:styleId="95AAC31F1BE24488BBDC69D381117613">
    <w:name w:val="95AAC31F1BE24488BBDC69D381117613"/>
  </w:style>
  <w:style w:type="paragraph" w:customStyle="1" w:styleId="86CDD5C9089B43409AE2233E133021AE">
    <w:name w:val="86CDD5C9089B43409AE2233E133021AE"/>
  </w:style>
  <w:style w:type="paragraph" w:customStyle="1" w:styleId="EF3BA25C51584F5E8C941999A2973824">
    <w:name w:val="EF3BA25C51584F5E8C941999A2973824"/>
  </w:style>
  <w:style w:type="paragraph" w:customStyle="1" w:styleId="2A1697C9A0114408935AD23A15D8520C">
    <w:name w:val="2A1697C9A0114408935AD23A15D8520C"/>
  </w:style>
  <w:style w:type="paragraph" w:customStyle="1" w:styleId="B1306AB129BC4C3CB01D91D53CF153CC">
    <w:name w:val="B1306AB129BC4C3CB01D91D53CF153CC"/>
  </w:style>
  <w:style w:type="paragraph" w:customStyle="1" w:styleId="F2318DE7CFA845E2ABD0469D05FA61B8">
    <w:name w:val="F2318DE7CFA845E2ABD0469D05FA61B8"/>
  </w:style>
  <w:style w:type="paragraph" w:customStyle="1" w:styleId="4DF24DB0C3784870AFD7759ADFE07D0A">
    <w:name w:val="4DF24DB0C3784870AFD7759ADFE07D0A"/>
  </w:style>
  <w:style w:type="paragraph" w:customStyle="1" w:styleId="963368230ABF4D04A80803BD452D4E72">
    <w:name w:val="963368230ABF4D04A80803BD452D4E72"/>
  </w:style>
  <w:style w:type="paragraph" w:customStyle="1" w:styleId="E1F09B106D7D498B863EFF2E242F9BE1">
    <w:name w:val="E1F09B106D7D498B863EFF2E242F9BE1"/>
  </w:style>
  <w:style w:type="paragraph" w:customStyle="1" w:styleId="39202469073544C499FBDC24C441C6E8">
    <w:name w:val="39202469073544C499FBDC24C441C6E8"/>
  </w:style>
  <w:style w:type="paragraph" w:customStyle="1" w:styleId="C558F370149C41C2B47778C3D4A8FF0D">
    <w:name w:val="C558F370149C41C2B47778C3D4A8FF0D"/>
  </w:style>
  <w:style w:type="paragraph" w:customStyle="1" w:styleId="4032EC04803644AC90B36AE06DF1E96E">
    <w:name w:val="4032EC04803644AC90B36AE06DF1E96E"/>
  </w:style>
  <w:style w:type="paragraph" w:customStyle="1" w:styleId="9E7EF0209E07481CB2EB9E52A15A9EF4">
    <w:name w:val="9E7EF0209E07481CB2EB9E52A15A9EF4"/>
  </w:style>
  <w:style w:type="paragraph" w:customStyle="1" w:styleId="60FB9697576F4B19AF50545C3D27FB89">
    <w:name w:val="60FB9697576F4B19AF50545C3D27FB89"/>
  </w:style>
  <w:style w:type="paragraph" w:customStyle="1" w:styleId="995D0E1292EF424283D904156256B9DF">
    <w:name w:val="995D0E1292EF424283D904156256B9DF"/>
  </w:style>
  <w:style w:type="paragraph" w:customStyle="1" w:styleId="13BB5E1180AC4A7584D25CB54C5C7C9C">
    <w:name w:val="13BB5E1180AC4A7584D25CB54C5C7C9C"/>
  </w:style>
  <w:style w:type="paragraph" w:customStyle="1" w:styleId="C09DAA3728FA44D09B27113FDA9EB4F1">
    <w:name w:val="C09DAA3728FA44D09B27113FDA9EB4F1"/>
  </w:style>
  <w:style w:type="paragraph" w:customStyle="1" w:styleId="4DEEA75EA8AC4FB796128A6433402861">
    <w:name w:val="4DEEA75EA8AC4FB796128A6433402861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44A8FE62DF374F3B9CAFE19A9AA5B0E8">
    <w:name w:val="44A8FE62DF374F3B9CAFE19A9AA5B0E8"/>
  </w:style>
  <w:style w:type="paragraph" w:customStyle="1" w:styleId="DCCB99B46B0245AC9E9C6F3D564C8F9F">
    <w:name w:val="DCCB99B46B0245AC9E9C6F3D564C8F9F"/>
  </w:style>
  <w:style w:type="paragraph" w:customStyle="1" w:styleId="C9B3C86959A54195A2F848B457E1936A">
    <w:name w:val="C9B3C86959A54195A2F848B457E1936A"/>
  </w:style>
  <w:style w:type="paragraph" w:customStyle="1" w:styleId="FBA99FDEAA3D4BD5A1A581591B35722F">
    <w:name w:val="FBA99FDEAA3D4BD5A1A581591B35722F"/>
  </w:style>
  <w:style w:type="paragraph" w:customStyle="1" w:styleId="3E8EAA2DBCE246F0B817127D5F06A5F1">
    <w:name w:val="3E8EAA2DBCE246F0B817127D5F06A5F1"/>
  </w:style>
  <w:style w:type="paragraph" w:customStyle="1" w:styleId="6D50261F14E847A0AB3C73804229ACDD">
    <w:name w:val="6D50261F14E847A0AB3C73804229ACDD"/>
  </w:style>
  <w:style w:type="paragraph" w:customStyle="1" w:styleId="AFD1E212774442B1B00A5B36A2075B63">
    <w:name w:val="AFD1E212774442B1B00A5B36A2075B63"/>
  </w:style>
  <w:style w:type="paragraph" w:customStyle="1" w:styleId="732102847F6D4E84AE1AC3A2909329B3">
    <w:name w:val="732102847F6D4E84AE1AC3A2909329B3"/>
  </w:style>
  <w:style w:type="paragraph" w:customStyle="1" w:styleId="DEE11807812E48389AB95D42D4966E7B">
    <w:name w:val="DEE11807812E48389AB95D42D4966E7B"/>
  </w:style>
  <w:style w:type="paragraph" w:customStyle="1" w:styleId="65723D64542B4E969B92AD6C125BD0B7">
    <w:name w:val="65723D64542B4E969B92AD6C125BD0B7"/>
  </w:style>
  <w:style w:type="paragraph" w:customStyle="1" w:styleId="4F01CCB235684B10B1D6DA9F6E91201F">
    <w:name w:val="4F01CCB235684B10B1D6DA9F6E91201F"/>
  </w:style>
  <w:style w:type="paragraph" w:customStyle="1" w:styleId="6129C581CFB94076A82F01932C5CF61B">
    <w:name w:val="6129C581CFB94076A82F01932C5CF61B"/>
  </w:style>
  <w:style w:type="paragraph" w:customStyle="1" w:styleId="14EB729B673C441FA1C756F58E98E39B">
    <w:name w:val="14EB729B673C441FA1C756F58E98E39B"/>
  </w:style>
  <w:style w:type="paragraph" w:customStyle="1" w:styleId="632906E372B544BCA52739CF147213D2">
    <w:name w:val="632906E372B544BCA52739CF147213D2"/>
  </w:style>
  <w:style w:type="paragraph" w:customStyle="1" w:styleId="89E9317B305C42A0B18924D71CC81DB3">
    <w:name w:val="89E9317B305C42A0B18924D71CC81DB3"/>
  </w:style>
  <w:style w:type="paragraph" w:customStyle="1" w:styleId="FE0B7D02F5B7486293AEA3219256775E">
    <w:name w:val="FE0B7D02F5B7486293AEA3219256775E"/>
  </w:style>
  <w:style w:type="paragraph" w:customStyle="1" w:styleId="4E8AF93C8CA647F9AE70C907A51CC480">
    <w:name w:val="4E8AF93C8CA647F9AE70C907A51CC480"/>
  </w:style>
  <w:style w:type="paragraph" w:customStyle="1" w:styleId="92E254262E034239836C97367FEF3A27">
    <w:name w:val="92E254262E034239836C97367FEF3A27"/>
  </w:style>
  <w:style w:type="paragraph" w:customStyle="1" w:styleId="ABD6A19D33904BC3BB5B32B30EC590BE">
    <w:name w:val="ABD6A19D33904BC3BB5B32B30EC590BE"/>
  </w:style>
  <w:style w:type="paragraph" w:customStyle="1" w:styleId="678C86C731144D6398798F3BE339B473">
    <w:name w:val="678C86C731144D6398798F3BE339B473"/>
  </w:style>
  <w:style w:type="paragraph" w:customStyle="1" w:styleId="307FC6EF76C34FE19518200D4CFDAE28">
    <w:name w:val="307FC6EF76C34FE19518200D4CFDAE28"/>
  </w:style>
  <w:style w:type="paragraph" w:customStyle="1" w:styleId="4ADB5B6588CB4BB4AD3D7534063E54DA">
    <w:name w:val="4ADB5B6588CB4BB4AD3D7534063E54DA"/>
  </w:style>
  <w:style w:type="paragraph" w:customStyle="1" w:styleId="DC99672AF1BA4CD8BB329699872A7D1C">
    <w:name w:val="DC99672AF1BA4CD8BB329699872A7D1C"/>
  </w:style>
  <w:style w:type="paragraph" w:customStyle="1" w:styleId="C97ACF5AC73D4241B2C1BE042E6877AF">
    <w:name w:val="C97ACF5AC73D4241B2C1BE042E6877AF"/>
  </w:style>
  <w:style w:type="paragraph" w:customStyle="1" w:styleId="2C947B929F064B67B954B8EAD0B5B569">
    <w:name w:val="2C947B929F064B67B954B8EAD0B5B569"/>
  </w:style>
  <w:style w:type="paragraph" w:customStyle="1" w:styleId="0059C118C8DF4CC9AF408EF6A51902E8">
    <w:name w:val="0059C118C8DF4CC9AF408EF6A51902E8"/>
  </w:style>
  <w:style w:type="paragraph" w:customStyle="1" w:styleId="667149E4F1AF49AABADA5EE350F1A706">
    <w:name w:val="667149E4F1AF49AABADA5EE350F1A706"/>
  </w:style>
  <w:style w:type="paragraph" w:customStyle="1" w:styleId="9161DB1AD5614E718F01DF9B7CC95360">
    <w:name w:val="9161DB1AD5614E718F01DF9B7CC95360"/>
  </w:style>
  <w:style w:type="paragraph" w:customStyle="1" w:styleId="36A6F4A04AF24887A0F8D27EA8BD4BAB">
    <w:name w:val="36A6F4A04AF24887A0F8D27EA8BD4BAB"/>
  </w:style>
  <w:style w:type="paragraph" w:customStyle="1" w:styleId="FDD086D808BB474D8616BFC863AFED55">
    <w:name w:val="FDD086D808BB474D8616BFC863AFED55"/>
  </w:style>
  <w:style w:type="paragraph" w:customStyle="1" w:styleId="054E0FB76E1842CF8D8CCE145611F9FC">
    <w:name w:val="054E0FB76E1842CF8D8CCE145611F9FC"/>
  </w:style>
  <w:style w:type="paragraph" w:customStyle="1" w:styleId="20F380C2FED94DBB914CAEAEFB0F4677">
    <w:name w:val="20F380C2FED94DBB914CAEAEFB0F4677"/>
  </w:style>
  <w:style w:type="paragraph" w:customStyle="1" w:styleId="80436A443CB6498FABC609A4E8A4DBD4">
    <w:name w:val="80436A443CB6498FABC609A4E8A4DBD4"/>
  </w:style>
  <w:style w:type="paragraph" w:customStyle="1" w:styleId="6C4103037A0A4ED1B1D9A02F7B2F7BD9">
    <w:name w:val="6C4103037A0A4ED1B1D9A02F7B2F7BD9"/>
  </w:style>
  <w:style w:type="paragraph" w:customStyle="1" w:styleId="519B15E9A9E24110BA6CC7E11C074E64">
    <w:name w:val="519B15E9A9E24110BA6CC7E11C074E64"/>
  </w:style>
  <w:style w:type="paragraph" w:customStyle="1" w:styleId="A204A9620BCA4594B8753043E6B4F2E5">
    <w:name w:val="A204A9620BCA4594B8753043E6B4F2E5"/>
  </w:style>
  <w:style w:type="paragraph" w:customStyle="1" w:styleId="3D3EEBBACCFC44048C52C30012D20594">
    <w:name w:val="3D3EEBBACCFC44048C52C30012D20594"/>
  </w:style>
  <w:style w:type="paragraph" w:customStyle="1" w:styleId="DEA6716F1AC941FC9B849F0115BDC8F3">
    <w:name w:val="DEA6716F1AC941FC9B849F0115BDC8F3"/>
  </w:style>
  <w:style w:type="paragraph" w:customStyle="1" w:styleId="10A33D1D36444B9490BD33DC316E0442">
    <w:name w:val="10A33D1D36444B9490BD33DC316E0442"/>
  </w:style>
  <w:style w:type="paragraph" w:customStyle="1" w:styleId="453F2A71D4EF49E09E89B5A6450F4CED">
    <w:name w:val="453F2A71D4EF49E09E89B5A6450F4CED"/>
  </w:style>
  <w:style w:type="paragraph" w:customStyle="1" w:styleId="CB7284D0267544469C94E6BD573A15D0">
    <w:name w:val="CB7284D0267544469C94E6BD573A15D0"/>
  </w:style>
  <w:style w:type="paragraph" w:customStyle="1" w:styleId="621B60FCE57F4544A16C7528B226594C">
    <w:name w:val="621B60FCE57F4544A16C7528B226594C"/>
  </w:style>
  <w:style w:type="paragraph" w:customStyle="1" w:styleId="BFF1F6BD10404C5298BAF559D880092A">
    <w:name w:val="BFF1F6BD10404C5298BAF559D880092A"/>
  </w:style>
  <w:style w:type="paragraph" w:customStyle="1" w:styleId="1EC5A2F7200C486F88D4DF09DE83383E">
    <w:name w:val="1EC5A2F7200C486F88D4DF09DE83383E"/>
  </w:style>
  <w:style w:type="paragraph" w:customStyle="1" w:styleId="1E811F4F95E9464BA74684C830C8FE67">
    <w:name w:val="1E811F4F95E9464BA74684C830C8FE67"/>
  </w:style>
  <w:style w:type="paragraph" w:customStyle="1" w:styleId="A63B2237F28C4933B97EDC935ABA6BD8">
    <w:name w:val="A63B2237F28C4933B97EDC935ABA6BD8"/>
  </w:style>
  <w:style w:type="paragraph" w:customStyle="1" w:styleId="1C07396D54894427980FD2DDD43C74B7">
    <w:name w:val="1C07396D54894427980FD2DDD43C74B7"/>
  </w:style>
  <w:style w:type="paragraph" w:customStyle="1" w:styleId="FA58B8BE56FC4F1B9626DCDAAECFD532">
    <w:name w:val="FA58B8BE56FC4F1B9626DCDAAECFD532"/>
  </w:style>
  <w:style w:type="paragraph" w:customStyle="1" w:styleId="C6816B8C529946A6B26A2241355A306F">
    <w:name w:val="C6816B8C529946A6B26A2241355A306F"/>
  </w:style>
  <w:style w:type="paragraph" w:customStyle="1" w:styleId="87C5AAAC54624BB9B5312B79ED2FF13C">
    <w:name w:val="87C5AAAC54624BB9B5312B79ED2FF13C"/>
  </w:style>
  <w:style w:type="paragraph" w:customStyle="1" w:styleId="0146144A4C6743EA896DCB47679F4FB3">
    <w:name w:val="0146144A4C6743EA896DCB47679F4FB3"/>
  </w:style>
  <w:style w:type="paragraph" w:customStyle="1" w:styleId="8F563959EA5B475EA6BFEB76DBDD4E87">
    <w:name w:val="8F563959EA5B475EA6BFEB76DBDD4E87"/>
  </w:style>
  <w:style w:type="paragraph" w:customStyle="1" w:styleId="06509EC4B751422FB705C7017CE710CA">
    <w:name w:val="06509EC4B751422FB705C7017CE710CA"/>
  </w:style>
  <w:style w:type="paragraph" w:customStyle="1" w:styleId="1625AA0D17F443F49925D4708FF2B46A">
    <w:name w:val="1625AA0D17F443F49925D4708FF2B46A"/>
  </w:style>
  <w:style w:type="paragraph" w:customStyle="1" w:styleId="EA719E09B7924742A63B1BD16A667DA4">
    <w:name w:val="EA719E09B7924742A63B1BD16A667DA4"/>
  </w:style>
  <w:style w:type="paragraph" w:customStyle="1" w:styleId="933334FC117747F49802F860155DF238">
    <w:name w:val="933334FC117747F49802F860155DF238"/>
  </w:style>
  <w:style w:type="paragraph" w:customStyle="1" w:styleId="FCE62E84C2CF42B5A0FC618AFA0F596D">
    <w:name w:val="FCE62E84C2CF42B5A0FC618AFA0F596D"/>
  </w:style>
  <w:style w:type="paragraph" w:customStyle="1" w:styleId="4D99ED9C3DB146378A88D1826FEAB4C9">
    <w:name w:val="4D99ED9C3DB146378A88D1826FEAB4C9"/>
  </w:style>
  <w:style w:type="paragraph" w:customStyle="1" w:styleId="10DF2C3E82C0415484F466D506C8D82B">
    <w:name w:val="10DF2C3E82C0415484F466D506C8D82B"/>
  </w:style>
  <w:style w:type="paragraph" w:customStyle="1" w:styleId="D03777A1EFC248A5A7E4E5EB511A1BAC">
    <w:name w:val="D03777A1EFC248A5A7E4E5EB511A1BAC"/>
  </w:style>
  <w:style w:type="paragraph" w:customStyle="1" w:styleId="FF8E712013C04140BABB6A497E4966CF">
    <w:name w:val="FF8E712013C04140BABB6A497E4966CF"/>
  </w:style>
  <w:style w:type="paragraph" w:customStyle="1" w:styleId="3128337B06294FB89F3CAA91E6742A37">
    <w:name w:val="3128337B06294FB89F3CAA91E6742A37"/>
  </w:style>
  <w:style w:type="paragraph" w:customStyle="1" w:styleId="1AD8C409F27C4AD8A362263D5F2FBD49">
    <w:name w:val="1AD8C409F27C4AD8A362263D5F2FBD49"/>
    <w:rsid w:val="00F16A96"/>
  </w:style>
  <w:style w:type="paragraph" w:customStyle="1" w:styleId="FE1EBBAF64CE43C593FB33C2A92CCD87">
    <w:name w:val="FE1EBBAF64CE43C593FB33C2A92CCD87"/>
    <w:rsid w:val="00F16A96"/>
  </w:style>
  <w:style w:type="paragraph" w:customStyle="1" w:styleId="D311FD381AFC4172AACCF734F1CFC1F4">
    <w:name w:val="D311FD381AFC4172AACCF734F1CFC1F4"/>
    <w:rsid w:val="00F16A96"/>
  </w:style>
  <w:style w:type="paragraph" w:customStyle="1" w:styleId="D7C59F76C53641AD823803727338B3D1">
    <w:name w:val="D7C59F76C53641AD823803727338B3D1"/>
    <w:rsid w:val="00F16A96"/>
  </w:style>
  <w:style w:type="paragraph" w:customStyle="1" w:styleId="D57B9FBC54054059913323092F30A3D8">
    <w:name w:val="D57B9FBC54054059913323092F30A3D8"/>
    <w:rsid w:val="00F16A96"/>
  </w:style>
  <w:style w:type="paragraph" w:customStyle="1" w:styleId="2CDA29D91984412E82D7DB1FDEC3C408">
    <w:name w:val="2CDA29D91984412E82D7DB1FDEC3C408"/>
    <w:rsid w:val="00F16A96"/>
  </w:style>
  <w:style w:type="paragraph" w:customStyle="1" w:styleId="94E55CEC253A41D9B2CDDEAEB3EC336F">
    <w:name w:val="94E55CEC253A41D9B2CDDEAEB3EC336F"/>
    <w:rsid w:val="00F16A96"/>
  </w:style>
  <w:style w:type="paragraph" w:customStyle="1" w:styleId="7B35BF34C300448980FD401EFB322BEB">
    <w:name w:val="7B35BF34C300448980FD401EFB322BEB"/>
    <w:rsid w:val="00F16A96"/>
  </w:style>
  <w:style w:type="paragraph" w:customStyle="1" w:styleId="F55E5052F72549F8819A0887D864CC91">
    <w:name w:val="F55E5052F72549F8819A0887D864CC91"/>
    <w:rsid w:val="00F16A96"/>
  </w:style>
  <w:style w:type="paragraph" w:customStyle="1" w:styleId="74344914658340F5BAD57E928B3E69DB">
    <w:name w:val="74344914658340F5BAD57E928B3E69DB"/>
    <w:rsid w:val="00F16A96"/>
  </w:style>
  <w:style w:type="paragraph" w:customStyle="1" w:styleId="92C67C2BE07745FFB2E14F432D43D78E">
    <w:name w:val="92C67C2BE07745FFB2E14F432D43D78E"/>
    <w:rsid w:val="00F16A96"/>
  </w:style>
  <w:style w:type="paragraph" w:customStyle="1" w:styleId="07C201EEBD084B4E94BEFDC2AE2AB2B0">
    <w:name w:val="07C201EEBD084B4E94BEFDC2AE2AB2B0"/>
    <w:rsid w:val="00F16A96"/>
  </w:style>
  <w:style w:type="paragraph" w:customStyle="1" w:styleId="B2CED9BC33AD4DB58E284988A793F603">
    <w:name w:val="B2CED9BC33AD4DB58E284988A793F603"/>
    <w:rsid w:val="00F16A96"/>
  </w:style>
  <w:style w:type="paragraph" w:customStyle="1" w:styleId="BDE6BEA4DB57493FBBF15755553E6357">
    <w:name w:val="BDE6BEA4DB57493FBBF15755553E6357"/>
    <w:rsid w:val="00F16A96"/>
  </w:style>
  <w:style w:type="paragraph" w:customStyle="1" w:styleId="0CFD5F391D9C4E11801F75C6DCCAECB4">
    <w:name w:val="0CFD5F391D9C4E11801F75C6DCCAECB4"/>
    <w:rsid w:val="00F16A96"/>
  </w:style>
  <w:style w:type="paragraph" w:customStyle="1" w:styleId="F0E873707B4E4488BF982520AC4A4995">
    <w:name w:val="F0E873707B4E4488BF982520AC4A4995"/>
    <w:rsid w:val="00F16A96"/>
  </w:style>
  <w:style w:type="paragraph" w:customStyle="1" w:styleId="0867ABCC01EF41FEBD76303B2D68BF3C">
    <w:name w:val="0867ABCC01EF41FEBD76303B2D68BF3C"/>
    <w:rsid w:val="00F16A96"/>
  </w:style>
  <w:style w:type="paragraph" w:customStyle="1" w:styleId="53E533D397554DEA806B24FCE0587D69">
    <w:name w:val="53E533D397554DEA806B24FCE0587D69"/>
    <w:rsid w:val="00F16A96"/>
  </w:style>
  <w:style w:type="paragraph" w:customStyle="1" w:styleId="66B7760CBC4C4BBDA85EEBA807DD13EF">
    <w:name w:val="66B7760CBC4C4BBDA85EEBA807DD13EF"/>
    <w:rsid w:val="00F16A96"/>
  </w:style>
  <w:style w:type="paragraph" w:customStyle="1" w:styleId="E0E72A8749FA4870A2AD378C6EFCC4DB">
    <w:name w:val="E0E72A8749FA4870A2AD378C6EFCC4DB"/>
    <w:rsid w:val="00F16A96"/>
  </w:style>
  <w:style w:type="paragraph" w:customStyle="1" w:styleId="1EA4AA65F80D437783CB0FCD0D07366A">
    <w:name w:val="1EA4AA65F80D437783CB0FCD0D07366A"/>
    <w:rsid w:val="00F16A96"/>
  </w:style>
  <w:style w:type="paragraph" w:customStyle="1" w:styleId="B389348A708B436FBF8A9F8B597493F7">
    <w:name w:val="B389348A708B436FBF8A9F8B597493F7"/>
    <w:rsid w:val="00F16A96"/>
  </w:style>
  <w:style w:type="paragraph" w:customStyle="1" w:styleId="8E00BD417D8B4E6AA22092F4E7A82F1F">
    <w:name w:val="8E00BD417D8B4E6AA22092F4E7A82F1F"/>
    <w:rsid w:val="00F16A96"/>
  </w:style>
  <w:style w:type="paragraph" w:customStyle="1" w:styleId="14553DAD6D5143C89E766E4CFF52DEBC">
    <w:name w:val="14553DAD6D5143C89E766E4CFF52DEBC"/>
    <w:rsid w:val="00F16A96"/>
  </w:style>
  <w:style w:type="paragraph" w:customStyle="1" w:styleId="411AF9C747D84CAF9075174BB267F166">
    <w:name w:val="411AF9C747D84CAF9075174BB267F166"/>
    <w:rsid w:val="00F16A96"/>
  </w:style>
  <w:style w:type="paragraph" w:customStyle="1" w:styleId="D75E92BD60B34516B01405FE979E954C">
    <w:name w:val="D75E92BD60B34516B01405FE979E954C"/>
    <w:rsid w:val="00F16A96"/>
  </w:style>
  <w:style w:type="paragraph" w:customStyle="1" w:styleId="20BCA345CDEF463083296E682A260979">
    <w:name w:val="20BCA345CDEF463083296E682A260979"/>
    <w:rsid w:val="00F16A96"/>
  </w:style>
  <w:style w:type="paragraph" w:customStyle="1" w:styleId="A803C5B77437424B9249AE45595E353E">
    <w:name w:val="A803C5B77437424B9249AE45595E353E"/>
    <w:rsid w:val="00F16A96"/>
  </w:style>
  <w:style w:type="paragraph" w:customStyle="1" w:styleId="AF40BF2E6595404E888B25F934D01F58">
    <w:name w:val="AF40BF2E6595404E888B25F934D01F58"/>
    <w:rsid w:val="00F16A96"/>
  </w:style>
  <w:style w:type="paragraph" w:customStyle="1" w:styleId="73EE7BABAE524DFA86FA079B538E15B5">
    <w:name w:val="73EE7BABAE524DFA86FA079B538E15B5"/>
    <w:rsid w:val="00F16A96"/>
  </w:style>
  <w:style w:type="paragraph" w:customStyle="1" w:styleId="059A179E9C5B4C6BAF0839B6FBE2D731">
    <w:name w:val="059A179E9C5B4C6BAF0839B6FBE2D731"/>
    <w:rsid w:val="00F16A96"/>
  </w:style>
  <w:style w:type="paragraph" w:customStyle="1" w:styleId="CDEAD31B20454C348DAA5253EDD333FF">
    <w:name w:val="CDEAD31B20454C348DAA5253EDD333FF"/>
    <w:rsid w:val="00F16A96"/>
  </w:style>
  <w:style w:type="paragraph" w:customStyle="1" w:styleId="16C6DA452BE14CF2BAEF3DC601E02CCC">
    <w:name w:val="16C6DA452BE14CF2BAEF3DC601E02CCC"/>
    <w:rsid w:val="00F16A96"/>
  </w:style>
  <w:style w:type="paragraph" w:customStyle="1" w:styleId="8FCE67C3FCA54537843D63E17BCBCBCB">
    <w:name w:val="8FCE67C3FCA54537843D63E17BCBCBCB"/>
    <w:rsid w:val="00F16A96"/>
  </w:style>
  <w:style w:type="paragraph" w:customStyle="1" w:styleId="1247A8047E30499CB53B5F955A1EF689">
    <w:name w:val="1247A8047E30499CB53B5F955A1EF689"/>
    <w:rsid w:val="00F16A96"/>
  </w:style>
  <w:style w:type="paragraph" w:customStyle="1" w:styleId="2007ECF07F9142ACA6C2979E14EA40BF">
    <w:name w:val="2007ECF07F9142ACA6C2979E14EA40BF"/>
    <w:rsid w:val="00F16A96"/>
  </w:style>
  <w:style w:type="paragraph" w:customStyle="1" w:styleId="DDFF095AE7DB4FE9B5F10CB5A08432ED">
    <w:name w:val="DDFF095AE7DB4FE9B5F10CB5A08432ED"/>
    <w:rsid w:val="00F16A96"/>
  </w:style>
  <w:style w:type="paragraph" w:customStyle="1" w:styleId="B989DA101B9A4A1C8BDBDFE5D8F661D9">
    <w:name w:val="B989DA101B9A4A1C8BDBDFE5D8F661D9"/>
    <w:rsid w:val="00F16A96"/>
  </w:style>
  <w:style w:type="paragraph" w:customStyle="1" w:styleId="07D8D6CA723A40F4B6E9D1420523010D">
    <w:name w:val="07D8D6CA723A40F4B6E9D1420523010D"/>
    <w:rsid w:val="00F16A96"/>
  </w:style>
  <w:style w:type="paragraph" w:customStyle="1" w:styleId="53DAB25E45344DB6AFD437E55B720E21">
    <w:name w:val="53DAB25E45344DB6AFD437E55B720E21"/>
    <w:rsid w:val="00F16A96"/>
  </w:style>
  <w:style w:type="paragraph" w:customStyle="1" w:styleId="785268ED95E541F3B8CA47C530673B14">
    <w:name w:val="785268ED95E541F3B8CA47C530673B14"/>
    <w:rsid w:val="00F16A96"/>
  </w:style>
  <w:style w:type="paragraph" w:customStyle="1" w:styleId="BB727C51C0F44D899DA1AFCCCBE393B9">
    <w:name w:val="BB727C51C0F44D899DA1AFCCCBE393B9"/>
    <w:rsid w:val="00F16A96"/>
  </w:style>
  <w:style w:type="paragraph" w:customStyle="1" w:styleId="5E7B87E122B04D7C948704D53C762E7C">
    <w:name w:val="5E7B87E122B04D7C948704D53C762E7C"/>
    <w:rsid w:val="00F16A96"/>
  </w:style>
  <w:style w:type="paragraph" w:customStyle="1" w:styleId="F4A94DCA70B4492586DD3BDC43AE33E6">
    <w:name w:val="F4A94DCA70B4492586DD3BDC43AE33E6"/>
    <w:rsid w:val="00F16A96"/>
  </w:style>
  <w:style w:type="paragraph" w:customStyle="1" w:styleId="7C02430593654C428BB319386C8028E7">
    <w:name w:val="7C02430593654C428BB319386C8028E7"/>
    <w:rsid w:val="00F16A96"/>
  </w:style>
  <w:style w:type="paragraph" w:customStyle="1" w:styleId="9BC93D11325048A89590843B02F9F57D">
    <w:name w:val="9BC93D11325048A89590843B02F9F57D"/>
    <w:rsid w:val="00F16A96"/>
  </w:style>
  <w:style w:type="paragraph" w:customStyle="1" w:styleId="5824B9F240A74A60871D71A83D0B0F7C">
    <w:name w:val="5824B9F240A74A60871D71A83D0B0F7C"/>
    <w:rsid w:val="00F16A96"/>
  </w:style>
  <w:style w:type="paragraph" w:customStyle="1" w:styleId="3D925435FD4F4A2991020233FA53C32A">
    <w:name w:val="3D925435FD4F4A2991020233FA53C32A"/>
    <w:rsid w:val="00F16A96"/>
  </w:style>
  <w:style w:type="paragraph" w:customStyle="1" w:styleId="ADAA601340CE43B8860363EE240E041C">
    <w:name w:val="ADAA601340CE43B8860363EE240E041C"/>
    <w:rsid w:val="00F16A96"/>
  </w:style>
  <w:style w:type="paragraph" w:customStyle="1" w:styleId="70D79F1DD61E4713BEABC8FA9DC1B3F9">
    <w:name w:val="70D79F1DD61E4713BEABC8FA9DC1B3F9"/>
    <w:rsid w:val="00F16A96"/>
  </w:style>
  <w:style w:type="paragraph" w:customStyle="1" w:styleId="0536035C01E446B5B346107C91249FC9">
    <w:name w:val="0536035C01E446B5B346107C91249FC9"/>
    <w:rsid w:val="00F16A96"/>
  </w:style>
  <w:style w:type="paragraph" w:customStyle="1" w:styleId="E73562D1D3CC44DFA00ABEECEACFCCFC">
    <w:name w:val="E73562D1D3CC44DFA00ABEECEACFCCFC"/>
    <w:rsid w:val="00F16A96"/>
  </w:style>
  <w:style w:type="paragraph" w:customStyle="1" w:styleId="BAAB3BAD88344891957F5DCEC84438EF">
    <w:name w:val="BAAB3BAD88344891957F5DCEC84438EF"/>
    <w:rsid w:val="00F16A96"/>
  </w:style>
  <w:style w:type="paragraph" w:customStyle="1" w:styleId="866E3AD8082240C09FB50E6808E04FF1">
    <w:name w:val="866E3AD8082240C09FB50E6808E04FF1"/>
    <w:rsid w:val="00F16A96"/>
  </w:style>
  <w:style w:type="paragraph" w:customStyle="1" w:styleId="2EE854A03D184DE7847610198568FE0C">
    <w:name w:val="2EE854A03D184DE7847610198568FE0C"/>
    <w:rsid w:val="00F16A96"/>
  </w:style>
  <w:style w:type="paragraph" w:customStyle="1" w:styleId="40AEECD5978F4C5BA016AF14E6B495A2">
    <w:name w:val="40AEECD5978F4C5BA016AF14E6B495A2"/>
    <w:rsid w:val="00F16A96"/>
  </w:style>
  <w:style w:type="paragraph" w:customStyle="1" w:styleId="60042591018C47A096CBA0399E1E9BB3">
    <w:name w:val="60042591018C47A096CBA0399E1E9BB3"/>
    <w:rsid w:val="00F16A96"/>
  </w:style>
  <w:style w:type="paragraph" w:customStyle="1" w:styleId="2137C0EE469545AD9CD439B3F11E3B29">
    <w:name w:val="2137C0EE469545AD9CD439B3F11E3B29"/>
    <w:rsid w:val="00F16A96"/>
  </w:style>
  <w:style w:type="paragraph" w:customStyle="1" w:styleId="2284B7395E974E9DA77FEACCAEB8AD20">
    <w:name w:val="2284B7395E974E9DA77FEACCAEB8AD20"/>
    <w:rsid w:val="00F16A96"/>
  </w:style>
  <w:style w:type="paragraph" w:customStyle="1" w:styleId="9658086BCAF84F378475856392C12765">
    <w:name w:val="9658086BCAF84F378475856392C12765"/>
    <w:rsid w:val="00F16A96"/>
  </w:style>
  <w:style w:type="paragraph" w:customStyle="1" w:styleId="B1BDB227995F42C2916287225954B80B">
    <w:name w:val="B1BDB227995F42C2916287225954B80B"/>
    <w:rsid w:val="00F16A96"/>
  </w:style>
  <w:style w:type="paragraph" w:customStyle="1" w:styleId="F091DDD5449E45C3B128081BE402DAC4">
    <w:name w:val="F091DDD5449E45C3B128081BE402DAC4"/>
    <w:rsid w:val="00F16A96"/>
  </w:style>
  <w:style w:type="paragraph" w:customStyle="1" w:styleId="1564D420D643429DB80244F099F656B9">
    <w:name w:val="1564D420D643429DB80244F099F656B9"/>
    <w:rsid w:val="00F16A96"/>
  </w:style>
  <w:style w:type="paragraph" w:customStyle="1" w:styleId="DBE965D89A2644F5BB6FB74F411412A0">
    <w:name w:val="DBE965D89A2644F5BB6FB74F411412A0"/>
    <w:rsid w:val="00F16A96"/>
  </w:style>
  <w:style w:type="paragraph" w:customStyle="1" w:styleId="A262E021D7E5451A8A22DFC6EDE86734">
    <w:name w:val="A262E021D7E5451A8A22DFC6EDE86734"/>
    <w:rsid w:val="00F16A96"/>
  </w:style>
  <w:style w:type="paragraph" w:customStyle="1" w:styleId="8E6DC10BE56042008EBC982ECE1F9F7D">
    <w:name w:val="8E6DC10BE56042008EBC982ECE1F9F7D"/>
    <w:rsid w:val="00F16A96"/>
  </w:style>
  <w:style w:type="paragraph" w:customStyle="1" w:styleId="87A51EBE57AA4BA18CB812E0F35DB806">
    <w:name w:val="87A51EBE57AA4BA18CB812E0F35DB806"/>
    <w:rsid w:val="00F16A96"/>
  </w:style>
  <w:style w:type="paragraph" w:customStyle="1" w:styleId="7527FC3A3691493FB5ED13CA4F5FCB39">
    <w:name w:val="7527FC3A3691493FB5ED13CA4F5FCB39"/>
    <w:rsid w:val="00F16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overall documentation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201</TotalTime>
  <Pages>8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Consulting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Test Plan: CV management systems</cp:keywords>
  <dc:description>Lucy Hamilton &amp; Melvin Kamau</dc:description>
  <cp:lastModifiedBy>Admin</cp:lastModifiedBy>
  <cp:revision>50</cp:revision>
  <dcterms:created xsi:type="dcterms:W3CDTF">2018-10-16T10:27:00Z</dcterms:created>
  <dcterms:modified xsi:type="dcterms:W3CDTF">2018-10-18T13:24:00Z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